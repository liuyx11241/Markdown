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98"/>
      </w:tblGrid>
      <w:tr w:rsidR="008B5C01" w:rsidRPr="00E578D0" w:rsidTr="001D2919">
        <w:tc>
          <w:tcPr>
            <w:tcW w:w="9396" w:type="dxa"/>
            <w:gridSpan w:val="2"/>
          </w:tcPr>
          <w:p w:rsidR="008B5C01" w:rsidRPr="00E578D0" w:rsidRDefault="008B5C01" w:rsidP="008B5C01">
            <w:pPr>
              <w:pStyle w:val="Heading2"/>
              <w:outlineLvl w:val="1"/>
            </w:pPr>
            <w:r w:rsidRPr="00E578D0">
              <w:t>Yanxi LIU</w:t>
            </w:r>
          </w:p>
        </w:tc>
      </w:tr>
      <w:tr w:rsidR="00131C15" w:rsidRPr="00E578D0" w:rsidTr="001D2919">
        <w:tc>
          <w:tcPr>
            <w:tcW w:w="4698" w:type="dxa"/>
          </w:tcPr>
          <w:p w:rsidR="00131C15" w:rsidRPr="00456648" w:rsidRDefault="00131C15" w:rsidP="00456648">
            <w:pPr>
              <w:rPr>
                <w:b/>
              </w:rPr>
            </w:pPr>
            <w:r w:rsidRPr="00456648">
              <w:rPr>
                <w:b/>
              </w:rPr>
              <w:t>Full Stack Software Engineer</w:t>
            </w:r>
          </w:p>
        </w:tc>
        <w:tc>
          <w:tcPr>
            <w:tcW w:w="4698" w:type="dxa"/>
          </w:tcPr>
          <w:p w:rsidR="00131C15" w:rsidRPr="009A133D" w:rsidRDefault="00131C15" w:rsidP="009A133D">
            <w:pPr>
              <w:jc w:val="right"/>
            </w:pPr>
            <w:r w:rsidRPr="009A133D">
              <w:t>English, French, Chinese</w:t>
            </w:r>
          </w:p>
        </w:tc>
      </w:tr>
      <w:tr w:rsidR="00E578D0" w:rsidRPr="00F6423F" w:rsidTr="001D2919">
        <w:tc>
          <w:tcPr>
            <w:tcW w:w="4698" w:type="dxa"/>
          </w:tcPr>
          <w:p w:rsidR="00E578D0" w:rsidRPr="00E578D0" w:rsidRDefault="00DD123B" w:rsidP="00E578D0">
            <w:hyperlink r:id="rId6" w:history="1">
              <w:r w:rsidR="00E71D3B" w:rsidRPr="0081225C">
                <w:rPr>
                  <w:rStyle w:val="Hyperlink"/>
                </w:rPr>
                <w:t>liuyx11241@gmail.com</w:t>
              </w:r>
            </w:hyperlink>
          </w:p>
        </w:tc>
        <w:tc>
          <w:tcPr>
            <w:tcW w:w="4698" w:type="dxa"/>
            <w:vMerge w:val="restart"/>
          </w:tcPr>
          <w:p w:rsidR="00E578D0" w:rsidRPr="00F6423F" w:rsidRDefault="00E578D0" w:rsidP="003D6428">
            <w:pPr>
              <w:jc w:val="right"/>
              <w:rPr>
                <w:lang w:val="fr-FR"/>
              </w:rPr>
            </w:pPr>
            <w:r w:rsidRPr="00F6423F">
              <w:rPr>
                <w:lang w:val="fr-FR"/>
              </w:rPr>
              <w:t>23 Avenue du Nord</w:t>
            </w:r>
          </w:p>
          <w:p w:rsidR="00E578D0" w:rsidRPr="00F6423F" w:rsidRDefault="00E578D0" w:rsidP="003D6428">
            <w:pPr>
              <w:jc w:val="right"/>
              <w:rPr>
                <w:lang w:val="fr-FR"/>
              </w:rPr>
            </w:pPr>
            <w:r w:rsidRPr="00F6423F">
              <w:rPr>
                <w:lang w:val="fr-FR"/>
              </w:rPr>
              <w:t xml:space="preserve">94100 </w:t>
            </w:r>
            <w:proofErr w:type="spellStart"/>
            <w:r w:rsidR="00A5670A" w:rsidRPr="00F6423F">
              <w:rPr>
                <w:lang w:val="fr-FR"/>
              </w:rPr>
              <w:t>Saint-Maur-des-Fosses</w:t>
            </w:r>
            <w:proofErr w:type="spellEnd"/>
            <w:r w:rsidRPr="00F6423F">
              <w:rPr>
                <w:lang w:val="fr-FR"/>
              </w:rPr>
              <w:t>, France</w:t>
            </w:r>
          </w:p>
        </w:tc>
      </w:tr>
      <w:tr w:rsidR="00E578D0" w:rsidRPr="00E578D0" w:rsidTr="001D2919">
        <w:tc>
          <w:tcPr>
            <w:tcW w:w="4698" w:type="dxa"/>
          </w:tcPr>
          <w:p w:rsidR="00E578D0" w:rsidRPr="00E578D0" w:rsidRDefault="00E578D0" w:rsidP="00E578D0">
            <w:r w:rsidRPr="00E578D0">
              <w:t>+33 (0)6</w:t>
            </w:r>
            <w:r w:rsidR="00A57DFA">
              <w:t xml:space="preserve"> </w:t>
            </w:r>
            <w:r w:rsidRPr="00E578D0">
              <w:t>78</w:t>
            </w:r>
            <w:r w:rsidR="00A57DFA">
              <w:t xml:space="preserve"> </w:t>
            </w:r>
            <w:r w:rsidRPr="00E578D0">
              <w:t>19</w:t>
            </w:r>
            <w:r w:rsidR="00A57DFA">
              <w:t xml:space="preserve"> </w:t>
            </w:r>
            <w:r w:rsidRPr="00E578D0">
              <w:t>73</w:t>
            </w:r>
            <w:r w:rsidR="00A57DFA">
              <w:t xml:space="preserve"> </w:t>
            </w:r>
            <w:r w:rsidRPr="00E578D0">
              <w:t>02</w:t>
            </w:r>
          </w:p>
        </w:tc>
        <w:tc>
          <w:tcPr>
            <w:tcW w:w="4698" w:type="dxa"/>
            <w:vMerge/>
          </w:tcPr>
          <w:p w:rsidR="00E578D0" w:rsidRPr="00E578D0" w:rsidRDefault="00E578D0" w:rsidP="00E578D0"/>
        </w:tc>
      </w:tr>
    </w:tbl>
    <w:p w:rsidR="00715081" w:rsidRPr="00E578D0" w:rsidRDefault="00715081" w:rsidP="00C735D8">
      <w:pPr>
        <w:pStyle w:val="Heading2"/>
        <w:pBdr>
          <w:bottom w:val="single" w:sz="4" w:space="1" w:color="auto"/>
        </w:pBdr>
      </w:pPr>
      <w:r w:rsidRPr="00E578D0"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8"/>
        <w:gridCol w:w="7691"/>
      </w:tblGrid>
      <w:tr w:rsidR="00715081" w:rsidRPr="00E578D0" w:rsidTr="00280138">
        <w:tc>
          <w:tcPr>
            <w:tcW w:w="1848" w:type="dxa"/>
          </w:tcPr>
          <w:p w:rsidR="00715081" w:rsidRPr="00E578D0" w:rsidRDefault="00715081" w:rsidP="00E578D0">
            <w:r w:rsidRPr="00E578D0">
              <w:t>Language</w:t>
            </w:r>
          </w:p>
        </w:tc>
        <w:tc>
          <w:tcPr>
            <w:tcW w:w="7691" w:type="dxa"/>
          </w:tcPr>
          <w:p w:rsidR="00715081" w:rsidRPr="00E578D0" w:rsidRDefault="00715081" w:rsidP="00E578D0">
            <w:r w:rsidRPr="00E578D0">
              <w:t xml:space="preserve">JAVA, </w:t>
            </w:r>
            <w:r w:rsidR="004B1877">
              <w:t xml:space="preserve">Kotlin, </w:t>
            </w:r>
            <w:r w:rsidRPr="00E578D0">
              <w:t>C/C++, Python</w:t>
            </w:r>
          </w:p>
        </w:tc>
      </w:tr>
      <w:tr w:rsidR="00715081" w:rsidRPr="00E578D0" w:rsidTr="00280138">
        <w:tc>
          <w:tcPr>
            <w:tcW w:w="1848" w:type="dxa"/>
          </w:tcPr>
          <w:p w:rsidR="00715081" w:rsidRPr="00E578D0" w:rsidRDefault="00715081" w:rsidP="00E578D0">
            <w:r w:rsidRPr="00E578D0">
              <w:t>Backend</w:t>
            </w:r>
          </w:p>
        </w:tc>
        <w:tc>
          <w:tcPr>
            <w:tcW w:w="7691" w:type="dxa"/>
          </w:tcPr>
          <w:p w:rsidR="00715081" w:rsidRPr="00E578D0" w:rsidRDefault="00E0230B" w:rsidP="00E578D0">
            <w:r w:rsidRPr="00E578D0">
              <w:t>Spring</w:t>
            </w:r>
            <w:r w:rsidR="00FE7567" w:rsidRPr="00E578D0">
              <w:t xml:space="preserve"> 5, Spring boot 2, Hibernate 4, Swagger 2, </w:t>
            </w:r>
            <w:proofErr w:type="spellStart"/>
            <w:r w:rsidR="00FE7567" w:rsidRPr="00E578D0">
              <w:t>Aspose</w:t>
            </w:r>
            <w:proofErr w:type="spellEnd"/>
            <w:r w:rsidR="008165C6">
              <w:t xml:space="preserve">, </w:t>
            </w:r>
            <w:r w:rsidR="001B0B82">
              <w:t xml:space="preserve">OAuth 2, </w:t>
            </w:r>
            <w:proofErr w:type="spellStart"/>
            <w:r w:rsidR="001B0B82">
              <w:t>OpenAPI</w:t>
            </w:r>
            <w:proofErr w:type="spellEnd"/>
            <w:r w:rsidR="001B0B82">
              <w:t xml:space="preserve"> 3</w:t>
            </w:r>
          </w:p>
        </w:tc>
      </w:tr>
      <w:tr w:rsidR="00715081" w:rsidRPr="00E578D0" w:rsidTr="00280138">
        <w:tc>
          <w:tcPr>
            <w:tcW w:w="1848" w:type="dxa"/>
          </w:tcPr>
          <w:p w:rsidR="00715081" w:rsidRPr="00E578D0" w:rsidRDefault="00715081" w:rsidP="00E578D0">
            <w:r w:rsidRPr="00E578D0">
              <w:t>JEE</w:t>
            </w:r>
          </w:p>
        </w:tc>
        <w:tc>
          <w:tcPr>
            <w:tcW w:w="7691" w:type="dxa"/>
          </w:tcPr>
          <w:p w:rsidR="00715081" w:rsidRPr="00E578D0" w:rsidRDefault="00FE7567" w:rsidP="00E578D0">
            <w:r w:rsidRPr="00E578D0">
              <w:t>Servl</w:t>
            </w:r>
            <w:r w:rsidR="009F1E05">
              <w:t>et, JSP, JPA, JDBC, SOAP, REST</w:t>
            </w:r>
          </w:p>
        </w:tc>
      </w:tr>
      <w:tr w:rsidR="00715081" w:rsidRPr="00E578D0" w:rsidTr="00280138">
        <w:tc>
          <w:tcPr>
            <w:tcW w:w="1848" w:type="dxa"/>
          </w:tcPr>
          <w:p w:rsidR="00715081" w:rsidRPr="00E578D0" w:rsidRDefault="00715081" w:rsidP="00E578D0">
            <w:r w:rsidRPr="00E578D0">
              <w:t>Web</w:t>
            </w:r>
          </w:p>
        </w:tc>
        <w:tc>
          <w:tcPr>
            <w:tcW w:w="7691" w:type="dxa"/>
          </w:tcPr>
          <w:p w:rsidR="00715081" w:rsidRPr="00E578D0" w:rsidRDefault="00FE7567" w:rsidP="00E578D0">
            <w:r w:rsidRPr="00E578D0">
              <w:t xml:space="preserve">GWT 2.6, Sencha GXT, HTML5, </w:t>
            </w:r>
            <w:r w:rsidR="00E0230B" w:rsidRPr="00E578D0">
              <w:t>CSS</w:t>
            </w:r>
            <w:r w:rsidRPr="00E578D0">
              <w:t xml:space="preserve"> 3, </w:t>
            </w:r>
            <w:r w:rsidR="008165C6" w:rsidRPr="00E578D0">
              <w:t>NodeJS</w:t>
            </w:r>
            <w:r w:rsidR="008165C6">
              <w:t xml:space="preserve">, </w:t>
            </w:r>
            <w:r w:rsidRPr="00E578D0">
              <w:t>Angular 2+, Bootstrap 4</w:t>
            </w:r>
          </w:p>
        </w:tc>
      </w:tr>
      <w:tr w:rsidR="00715081" w:rsidRPr="00E578D0" w:rsidTr="00280138">
        <w:tc>
          <w:tcPr>
            <w:tcW w:w="1848" w:type="dxa"/>
          </w:tcPr>
          <w:p w:rsidR="00715081" w:rsidRPr="00E578D0" w:rsidRDefault="00715081" w:rsidP="00E578D0">
            <w:r w:rsidRPr="00E578D0">
              <w:t>Database</w:t>
            </w:r>
          </w:p>
        </w:tc>
        <w:tc>
          <w:tcPr>
            <w:tcW w:w="7691" w:type="dxa"/>
          </w:tcPr>
          <w:p w:rsidR="00715081" w:rsidRPr="00E578D0" w:rsidRDefault="00FE7567" w:rsidP="00E578D0">
            <w:r w:rsidRPr="00E578D0">
              <w:t xml:space="preserve">Oracle SQL, </w:t>
            </w:r>
            <w:r w:rsidR="00E0230B" w:rsidRPr="00E578D0">
              <w:t>MySQL</w:t>
            </w:r>
            <w:r w:rsidRPr="00E578D0">
              <w:t>, Mongo DB, Para</w:t>
            </w:r>
          </w:p>
        </w:tc>
      </w:tr>
      <w:tr w:rsidR="00715081" w:rsidRPr="00E578D0" w:rsidTr="00280138">
        <w:tc>
          <w:tcPr>
            <w:tcW w:w="1848" w:type="dxa"/>
          </w:tcPr>
          <w:p w:rsidR="00715081" w:rsidRPr="00E578D0" w:rsidRDefault="00715081" w:rsidP="00E578D0">
            <w:r w:rsidRPr="00E578D0">
              <w:t>Testing</w:t>
            </w:r>
          </w:p>
        </w:tc>
        <w:tc>
          <w:tcPr>
            <w:tcW w:w="7691" w:type="dxa"/>
          </w:tcPr>
          <w:p w:rsidR="00715081" w:rsidRPr="00E578D0" w:rsidRDefault="00FE7567" w:rsidP="00E578D0">
            <w:r w:rsidRPr="00E578D0">
              <w:t xml:space="preserve">JUnit, Mockito, </w:t>
            </w:r>
            <w:proofErr w:type="spellStart"/>
            <w:r w:rsidRPr="00E578D0">
              <w:t>Easymock</w:t>
            </w:r>
            <w:proofErr w:type="spellEnd"/>
            <w:r w:rsidRPr="00E578D0">
              <w:t xml:space="preserve">, </w:t>
            </w:r>
            <w:proofErr w:type="spellStart"/>
            <w:r w:rsidRPr="00E578D0">
              <w:t>Unitils</w:t>
            </w:r>
            <w:proofErr w:type="spellEnd"/>
            <w:r w:rsidRPr="00E578D0">
              <w:t>, JMeter</w:t>
            </w:r>
          </w:p>
        </w:tc>
      </w:tr>
      <w:tr w:rsidR="00715081" w:rsidRPr="00E578D0" w:rsidTr="00280138">
        <w:tc>
          <w:tcPr>
            <w:tcW w:w="1848" w:type="dxa"/>
          </w:tcPr>
          <w:p w:rsidR="00715081" w:rsidRPr="00E578D0" w:rsidRDefault="00715081" w:rsidP="00E578D0">
            <w:r w:rsidRPr="00E578D0">
              <w:t>Cloud</w:t>
            </w:r>
          </w:p>
        </w:tc>
        <w:tc>
          <w:tcPr>
            <w:tcW w:w="7691" w:type="dxa"/>
          </w:tcPr>
          <w:p w:rsidR="00715081" w:rsidRPr="00E578D0" w:rsidRDefault="00FE7567" w:rsidP="00E578D0">
            <w:r w:rsidRPr="00E578D0">
              <w:t>Docker, Google Cloud Platform, Consul, Fabio</w:t>
            </w:r>
          </w:p>
        </w:tc>
      </w:tr>
      <w:tr w:rsidR="00715081" w:rsidRPr="00E578D0" w:rsidTr="00280138">
        <w:tc>
          <w:tcPr>
            <w:tcW w:w="1848" w:type="dxa"/>
          </w:tcPr>
          <w:p w:rsidR="00715081" w:rsidRPr="00E578D0" w:rsidRDefault="00280138" w:rsidP="00E578D0">
            <w:r>
              <w:t>Software</w:t>
            </w:r>
            <w:r w:rsidR="00715081" w:rsidRPr="00E578D0">
              <w:t xml:space="preserve"> Factory</w:t>
            </w:r>
          </w:p>
        </w:tc>
        <w:tc>
          <w:tcPr>
            <w:tcW w:w="7691" w:type="dxa"/>
          </w:tcPr>
          <w:p w:rsidR="00715081" w:rsidRPr="00E578D0" w:rsidRDefault="00FE7567" w:rsidP="00E578D0">
            <w:r w:rsidRPr="00E578D0">
              <w:t>Git, SVN, Maven,</w:t>
            </w:r>
            <w:r w:rsidR="00DD10E3">
              <w:t xml:space="preserve"> Gradle,</w:t>
            </w:r>
            <w:r w:rsidRPr="00E578D0">
              <w:t xml:space="preserve"> Sonar, Fortify, Jenkins 2, JIRA, Confluence, XL Deploy, ALM</w:t>
            </w:r>
          </w:p>
        </w:tc>
      </w:tr>
      <w:tr w:rsidR="00715081" w:rsidRPr="00E578D0" w:rsidTr="00280138">
        <w:tc>
          <w:tcPr>
            <w:tcW w:w="1848" w:type="dxa"/>
          </w:tcPr>
          <w:p w:rsidR="00715081" w:rsidRPr="00E578D0" w:rsidRDefault="00715081" w:rsidP="00E578D0">
            <w:r w:rsidRPr="00E578D0">
              <w:t>Modeling</w:t>
            </w:r>
          </w:p>
        </w:tc>
        <w:tc>
          <w:tcPr>
            <w:tcW w:w="7691" w:type="dxa"/>
          </w:tcPr>
          <w:p w:rsidR="00715081" w:rsidRPr="00E578D0" w:rsidRDefault="00FE7567" w:rsidP="00E578D0">
            <w:r w:rsidRPr="00E578D0">
              <w:t xml:space="preserve">UML, </w:t>
            </w:r>
            <w:proofErr w:type="spellStart"/>
            <w:r w:rsidRPr="00E578D0">
              <w:t>Magicdraw</w:t>
            </w:r>
            <w:proofErr w:type="spellEnd"/>
            <w:r w:rsidRPr="00E578D0">
              <w:t xml:space="preserve">, </w:t>
            </w:r>
            <w:proofErr w:type="spellStart"/>
            <w:r w:rsidRPr="00E578D0">
              <w:t>ReStructure</w:t>
            </w:r>
            <w:proofErr w:type="spellEnd"/>
            <w:r w:rsidRPr="00E578D0">
              <w:t xml:space="preserve"> Text, Markdown</w:t>
            </w:r>
          </w:p>
        </w:tc>
      </w:tr>
      <w:tr w:rsidR="00715081" w:rsidRPr="00E578D0" w:rsidTr="00280138">
        <w:tc>
          <w:tcPr>
            <w:tcW w:w="1848" w:type="dxa"/>
          </w:tcPr>
          <w:p w:rsidR="00715081" w:rsidRPr="00E578D0" w:rsidRDefault="00715081" w:rsidP="00E578D0">
            <w:r w:rsidRPr="00E578D0">
              <w:t>IDE</w:t>
            </w:r>
          </w:p>
        </w:tc>
        <w:tc>
          <w:tcPr>
            <w:tcW w:w="7691" w:type="dxa"/>
          </w:tcPr>
          <w:p w:rsidR="00715081" w:rsidRPr="00E578D0" w:rsidRDefault="00FE7567" w:rsidP="00E578D0">
            <w:proofErr w:type="spellStart"/>
            <w:r w:rsidRPr="00E578D0">
              <w:t>Intellij</w:t>
            </w:r>
            <w:proofErr w:type="spellEnd"/>
            <w:r w:rsidRPr="00E578D0">
              <w:t xml:space="preserve"> IDEA, Eclipse</w:t>
            </w:r>
          </w:p>
        </w:tc>
      </w:tr>
    </w:tbl>
    <w:p w:rsidR="00715081" w:rsidRPr="00E578D0" w:rsidRDefault="00715081" w:rsidP="00C735D8">
      <w:pPr>
        <w:pStyle w:val="Heading2"/>
        <w:pBdr>
          <w:bottom w:val="single" w:sz="4" w:space="1" w:color="auto"/>
        </w:pBdr>
      </w:pPr>
      <w:r w:rsidRPr="00E578D0">
        <w:t>Professional Experience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44"/>
        <w:gridCol w:w="4768"/>
      </w:tblGrid>
      <w:tr w:rsidR="00CD6293" w:rsidRPr="00E578D0" w:rsidTr="00CA122F">
        <w:tc>
          <w:tcPr>
            <w:tcW w:w="5000" w:type="pct"/>
            <w:gridSpan w:val="2"/>
          </w:tcPr>
          <w:p w:rsidR="00CD6293" w:rsidRPr="00E578D0" w:rsidRDefault="00CD6293" w:rsidP="004B61E5">
            <w:pPr>
              <w:pStyle w:val="Heading3"/>
              <w:outlineLvl w:val="2"/>
            </w:pPr>
            <w:r w:rsidRPr="00E578D0">
              <w:t>Senior Backend Software Engineer</w:t>
            </w:r>
          </w:p>
        </w:tc>
      </w:tr>
      <w:tr w:rsidR="00CD6293" w:rsidRPr="00E578D0" w:rsidTr="00CA122F">
        <w:tc>
          <w:tcPr>
            <w:tcW w:w="2732" w:type="pct"/>
          </w:tcPr>
          <w:p w:rsidR="00CD6293" w:rsidRPr="006C57A5" w:rsidRDefault="00B666D4" w:rsidP="006C57A5">
            <w:pPr>
              <w:pStyle w:val="Heading4"/>
              <w:outlineLvl w:val="3"/>
              <w:rPr>
                <w:b/>
                <w:lang w:val="fr-FR"/>
              </w:rPr>
            </w:pPr>
            <w:r w:rsidRPr="006C57A5">
              <w:rPr>
                <w:b/>
                <w:lang w:val="fr-FR"/>
              </w:rPr>
              <w:t>Société</w:t>
            </w:r>
            <w:r w:rsidR="00CD6293" w:rsidRPr="006C57A5">
              <w:rPr>
                <w:b/>
                <w:lang w:val="fr-FR"/>
              </w:rPr>
              <w:t xml:space="preserve"> General </w:t>
            </w:r>
            <w:r w:rsidR="006C57A5" w:rsidRPr="006C57A5">
              <w:rPr>
                <w:b/>
                <w:lang w:val="fr-FR"/>
              </w:rPr>
              <w:t xml:space="preserve">– </w:t>
            </w:r>
            <w:r w:rsidR="00CD6293" w:rsidRPr="006C57A5">
              <w:rPr>
                <w:b/>
                <w:lang w:val="fr-FR"/>
              </w:rPr>
              <w:t xml:space="preserve">La </w:t>
            </w:r>
            <w:r w:rsidR="002851EE" w:rsidRPr="006C57A5">
              <w:rPr>
                <w:b/>
                <w:lang w:val="fr-FR"/>
              </w:rPr>
              <w:t>Défense</w:t>
            </w:r>
            <w:r w:rsidR="00DC393E" w:rsidRPr="006C57A5">
              <w:rPr>
                <w:b/>
                <w:lang w:val="fr-FR"/>
              </w:rPr>
              <w:t>, France</w:t>
            </w:r>
          </w:p>
        </w:tc>
        <w:tc>
          <w:tcPr>
            <w:tcW w:w="2268" w:type="pct"/>
          </w:tcPr>
          <w:p w:rsidR="00CD6293" w:rsidRPr="00E578D0" w:rsidRDefault="00CD6293" w:rsidP="00F5548D">
            <w:pPr>
              <w:pStyle w:val="Heading4"/>
              <w:jc w:val="right"/>
              <w:outlineLvl w:val="3"/>
            </w:pPr>
            <w:r w:rsidRPr="00E578D0">
              <w:t>01/2019 - now</w:t>
            </w:r>
          </w:p>
        </w:tc>
      </w:tr>
      <w:tr w:rsidR="00CD6293" w:rsidRPr="00E578D0" w:rsidTr="00CA122F">
        <w:tc>
          <w:tcPr>
            <w:tcW w:w="5000" w:type="pct"/>
            <w:gridSpan w:val="2"/>
          </w:tcPr>
          <w:p w:rsidR="00CD6293" w:rsidRPr="00E578D0" w:rsidRDefault="00CD6293" w:rsidP="005570AC">
            <w:pPr>
              <w:pStyle w:val="ListParagraph"/>
              <w:numPr>
                <w:ilvl w:val="0"/>
                <w:numId w:val="25"/>
              </w:numPr>
            </w:pPr>
            <w:r w:rsidRPr="00E578D0">
              <w:t>Establishing RESTful API Guidelines</w:t>
            </w:r>
          </w:p>
          <w:p w:rsidR="00CD6293" w:rsidRPr="00E578D0" w:rsidRDefault="00CD6293" w:rsidP="005570AC">
            <w:pPr>
              <w:pStyle w:val="ListParagraph"/>
              <w:numPr>
                <w:ilvl w:val="0"/>
                <w:numId w:val="25"/>
              </w:numPr>
            </w:pPr>
            <w:r w:rsidRPr="00E578D0">
              <w:t>Contributing to the open source API-Linter</w:t>
            </w:r>
          </w:p>
          <w:p w:rsidR="00CD6293" w:rsidRPr="00E578D0" w:rsidRDefault="00CD6293" w:rsidP="005570AC">
            <w:pPr>
              <w:pStyle w:val="ListParagraph"/>
              <w:numPr>
                <w:ilvl w:val="0"/>
                <w:numId w:val="25"/>
              </w:numPr>
            </w:pPr>
            <w:r w:rsidRPr="00E578D0">
              <w:t>Building CI/CD Jobs</w:t>
            </w:r>
          </w:p>
          <w:p w:rsidR="00CD6293" w:rsidRPr="00E578D0" w:rsidRDefault="00CD6293" w:rsidP="005570AC">
            <w:pPr>
              <w:pStyle w:val="ListParagraph"/>
              <w:numPr>
                <w:ilvl w:val="0"/>
                <w:numId w:val="25"/>
              </w:numPr>
            </w:pPr>
            <w:r w:rsidRPr="00E578D0">
              <w:t>Configuring the internal Azure-like cloud</w:t>
            </w:r>
          </w:p>
          <w:p w:rsidR="00CD6293" w:rsidRPr="00E578D0" w:rsidRDefault="004B61E5" w:rsidP="00E578D0">
            <w:r w:rsidRPr="004B61E5">
              <w:rPr>
                <w:b/>
              </w:rPr>
              <w:t>Keyword</w:t>
            </w:r>
            <w:r w:rsidR="00D40E4E">
              <w:rPr>
                <w:b/>
              </w:rPr>
              <w:t>s</w:t>
            </w:r>
            <w:r w:rsidRPr="00E578D0">
              <w:t>:</w:t>
            </w:r>
            <w:r w:rsidR="00CD6293" w:rsidRPr="00E578D0">
              <w:t xml:space="preserve"> DevOps, API, Jenkins 2, XL Deploy, Cloud</w:t>
            </w:r>
            <w:r w:rsidR="00994958">
              <w:t>, Consul</w:t>
            </w:r>
            <w:r w:rsidR="002E73FF">
              <w:t xml:space="preserve">, </w:t>
            </w:r>
            <w:r w:rsidR="002E73FF" w:rsidRPr="00E578D0">
              <w:t>OAuth 2</w:t>
            </w:r>
          </w:p>
        </w:tc>
      </w:tr>
      <w:tr w:rsidR="00CD6293" w:rsidRPr="00E578D0" w:rsidTr="00CA122F">
        <w:tc>
          <w:tcPr>
            <w:tcW w:w="2732" w:type="pct"/>
          </w:tcPr>
          <w:p w:rsidR="00CD6293" w:rsidRPr="00E578D0" w:rsidRDefault="00CD6293" w:rsidP="00E578D0"/>
        </w:tc>
        <w:tc>
          <w:tcPr>
            <w:tcW w:w="2268" w:type="pct"/>
          </w:tcPr>
          <w:p w:rsidR="00CD6293" w:rsidRPr="00E578D0" w:rsidRDefault="00CD6293" w:rsidP="00E578D0"/>
        </w:tc>
      </w:tr>
      <w:tr w:rsidR="00CD6293" w:rsidRPr="00E578D0" w:rsidTr="00CA122F">
        <w:tc>
          <w:tcPr>
            <w:tcW w:w="5000" w:type="pct"/>
            <w:gridSpan w:val="2"/>
          </w:tcPr>
          <w:p w:rsidR="00CD6293" w:rsidRPr="00E578D0" w:rsidRDefault="00CD6293" w:rsidP="003464D8">
            <w:pPr>
              <w:pStyle w:val="Heading3"/>
              <w:outlineLvl w:val="2"/>
            </w:pPr>
            <w:r w:rsidRPr="00E578D0">
              <w:t xml:space="preserve">Senior </w:t>
            </w:r>
            <w:r w:rsidR="003464D8" w:rsidRPr="00E578D0">
              <w:t xml:space="preserve">Full </w:t>
            </w:r>
            <w:r w:rsidR="003464D8">
              <w:t>S</w:t>
            </w:r>
            <w:r w:rsidR="003464D8" w:rsidRPr="00E578D0">
              <w:t>tack</w:t>
            </w:r>
            <w:r w:rsidRPr="00E578D0">
              <w:t xml:space="preserve"> Software Engineer</w:t>
            </w:r>
          </w:p>
        </w:tc>
      </w:tr>
      <w:tr w:rsidR="00CD6293" w:rsidRPr="000629F7" w:rsidTr="00CA122F">
        <w:tc>
          <w:tcPr>
            <w:tcW w:w="2732" w:type="pct"/>
          </w:tcPr>
          <w:p w:rsidR="00CD6293" w:rsidRPr="000629F7" w:rsidRDefault="000629F7" w:rsidP="000629F7">
            <w:pPr>
              <w:pStyle w:val="Heading4"/>
              <w:outlineLvl w:val="3"/>
              <w:rPr>
                <w:b/>
              </w:rPr>
            </w:pPr>
            <w:r>
              <w:rPr>
                <w:b/>
              </w:rPr>
              <w:t xml:space="preserve">Generali France – </w:t>
            </w:r>
            <w:r w:rsidR="00CD6293" w:rsidRPr="000629F7">
              <w:rPr>
                <w:b/>
              </w:rPr>
              <w:t>Saint-Denis</w:t>
            </w:r>
            <w:r w:rsidR="00DC393E" w:rsidRPr="000629F7">
              <w:rPr>
                <w:b/>
              </w:rPr>
              <w:t>, France</w:t>
            </w:r>
          </w:p>
        </w:tc>
        <w:tc>
          <w:tcPr>
            <w:tcW w:w="2268" w:type="pct"/>
          </w:tcPr>
          <w:p w:rsidR="00CD6293" w:rsidRPr="000629F7" w:rsidRDefault="00CD6293" w:rsidP="00F5548D">
            <w:pPr>
              <w:pStyle w:val="Heading4"/>
              <w:jc w:val="right"/>
              <w:outlineLvl w:val="3"/>
              <w:rPr>
                <w:b/>
              </w:rPr>
            </w:pPr>
          </w:p>
        </w:tc>
      </w:tr>
      <w:tr w:rsidR="00CD6293" w:rsidRPr="00E578D0" w:rsidTr="00CA122F">
        <w:tc>
          <w:tcPr>
            <w:tcW w:w="2732" w:type="pct"/>
          </w:tcPr>
          <w:p w:rsidR="00CD6293" w:rsidRPr="00E6661F" w:rsidRDefault="00CD6293" w:rsidP="003464D8">
            <w:pPr>
              <w:pStyle w:val="Heading4"/>
              <w:outlineLvl w:val="3"/>
              <w:rPr>
                <w:lang w:val="fr-FR"/>
              </w:rPr>
            </w:pPr>
            <w:r w:rsidRPr="00E6661F">
              <w:rPr>
                <w:lang w:val="fr-FR"/>
              </w:rPr>
              <w:t>Project RCE</w:t>
            </w:r>
            <w:r w:rsidR="00AB43CD" w:rsidRPr="00E6661F">
              <w:rPr>
                <w:lang w:val="fr-FR"/>
              </w:rPr>
              <w:t xml:space="preserve"> (</w:t>
            </w:r>
            <w:r w:rsidR="00E6661F" w:rsidRPr="00E6661F">
              <w:rPr>
                <w:lang w:val="fr-FR"/>
              </w:rPr>
              <w:t>Référentiel</w:t>
            </w:r>
            <w:r w:rsidR="00AB43CD" w:rsidRPr="00E6661F">
              <w:rPr>
                <w:lang w:val="fr-FR"/>
              </w:rPr>
              <w:t xml:space="preserve"> Client Entreprise)</w:t>
            </w:r>
          </w:p>
        </w:tc>
        <w:tc>
          <w:tcPr>
            <w:tcW w:w="2268" w:type="pct"/>
          </w:tcPr>
          <w:p w:rsidR="00CD6293" w:rsidRPr="00E578D0" w:rsidRDefault="00CD6293" w:rsidP="00F5548D">
            <w:pPr>
              <w:pStyle w:val="Heading4"/>
              <w:jc w:val="right"/>
              <w:outlineLvl w:val="3"/>
            </w:pPr>
            <w:r w:rsidRPr="00E578D0">
              <w:t>04/2018 - 12/2018</w:t>
            </w:r>
          </w:p>
        </w:tc>
      </w:tr>
      <w:tr w:rsidR="00CD6293" w:rsidRPr="00E578D0" w:rsidTr="00CA122F">
        <w:tc>
          <w:tcPr>
            <w:tcW w:w="5000" w:type="pct"/>
            <w:gridSpan w:val="2"/>
          </w:tcPr>
          <w:p w:rsidR="00CD6293" w:rsidRPr="00E578D0" w:rsidRDefault="00CD6293" w:rsidP="005570AC">
            <w:pPr>
              <w:pStyle w:val="ListParagraph"/>
              <w:numPr>
                <w:ilvl w:val="0"/>
                <w:numId w:val="26"/>
              </w:numPr>
            </w:pPr>
            <w:r w:rsidRPr="00E578D0">
              <w:t>Providing technical support to new requirements / production faults</w:t>
            </w:r>
          </w:p>
          <w:p w:rsidR="00CD6293" w:rsidRPr="00E578D0" w:rsidRDefault="00CD6293" w:rsidP="005570AC">
            <w:pPr>
              <w:pStyle w:val="ListParagraph"/>
              <w:numPr>
                <w:ilvl w:val="0"/>
                <w:numId w:val="26"/>
              </w:numPr>
            </w:pPr>
            <w:r w:rsidRPr="00E578D0">
              <w:t>Creating web services on SOAP and REST</w:t>
            </w:r>
          </w:p>
          <w:p w:rsidR="00584A0F" w:rsidRDefault="00CD6293" w:rsidP="00442098">
            <w:pPr>
              <w:pStyle w:val="ListParagraph"/>
              <w:numPr>
                <w:ilvl w:val="0"/>
                <w:numId w:val="26"/>
              </w:numPr>
            </w:pPr>
            <w:r w:rsidRPr="00E578D0">
              <w:t>Improving code quality</w:t>
            </w:r>
          </w:p>
          <w:p w:rsidR="00CD6293" w:rsidRPr="00E578D0" w:rsidRDefault="00584A0F" w:rsidP="00442098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  <w:r w:rsidR="00CD6293" w:rsidRPr="00E578D0">
              <w:t>orrecting security defects</w:t>
            </w:r>
          </w:p>
          <w:p w:rsidR="00CD6293" w:rsidRPr="00E578D0" w:rsidRDefault="00253CD2" w:rsidP="005570AC">
            <w:pPr>
              <w:pStyle w:val="ListParagraph"/>
              <w:numPr>
                <w:ilvl w:val="0"/>
                <w:numId w:val="26"/>
              </w:numPr>
            </w:pPr>
            <w:r>
              <w:t>R</w:t>
            </w:r>
            <w:r w:rsidR="00CD6293" w:rsidRPr="00E578D0">
              <w:t>eviewing the code and sharing knowledge</w:t>
            </w:r>
          </w:p>
          <w:p w:rsidR="00CD6293" w:rsidRPr="00E578D0" w:rsidRDefault="00253CD2" w:rsidP="005570AC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  <w:r w:rsidR="00CD6293" w:rsidRPr="00E578D0">
              <w:t>emonstrating automatic solution</w:t>
            </w:r>
            <w:r w:rsidR="000D5BA0">
              <w:t>s</w:t>
            </w:r>
            <w:r w:rsidR="00CD6293" w:rsidRPr="00E578D0">
              <w:t xml:space="preserve"> </w:t>
            </w:r>
            <w:r w:rsidR="00216E4F">
              <w:t>on migration from</w:t>
            </w:r>
            <w:r w:rsidR="00CD6293" w:rsidRPr="00E578D0">
              <w:t xml:space="preserve"> SOAP to REST</w:t>
            </w:r>
          </w:p>
          <w:p w:rsidR="00CD6293" w:rsidRPr="00E578D0" w:rsidRDefault="004B61E5" w:rsidP="003C2262">
            <w:r w:rsidRPr="00EC35A5">
              <w:rPr>
                <w:b/>
              </w:rPr>
              <w:t>Keyword</w:t>
            </w:r>
            <w:r w:rsidR="00D40E4E">
              <w:rPr>
                <w:b/>
              </w:rPr>
              <w:t>s</w:t>
            </w:r>
            <w:r w:rsidRPr="00E578D0">
              <w:t>:</w:t>
            </w:r>
            <w:r w:rsidR="00CD6293" w:rsidRPr="00E578D0">
              <w:t xml:space="preserve"> Java 8, </w:t>
            </w:r>
            <w:proofErr w:type="spellStart"/>
            <w:r w:rsidR="00CD6293" w:rsidRPr="00E578D0">
              <w:t>JBoss</w:t>
            </w:r>
            <w:proofErr w:type="spellEnd"/>
            <w:r w:rsidR="00CD6293" w:rsidRPr="00E578D0">
              <w:t xml:space="preserve"> 6, </w:t>
            </w:r>
            <w:proofErr w:type="spellStart"/>
            <w:r w:rsidR="00CD6293" w:rsidRPr="00E578D0">
              <w:t>Magicdraw</w:t>
            </w:r>
            <w:proofErr w:type="spellEnd"/>
            <w:r w:rsidR="00CD6293" w:rsidRPr="00E578D0">
              <w:t>, SOAP, REST</w:t>
            </w:r>
            <w:r w:rsidR="00BB349A">
              <w:t>, Sonar, Fortify</w:t>
            </w:r>
            <w:r w:rsidR="00E26D34">
              <w:t xml:space="preserve">, </w:t>
            </w:r>
            <w:r w:rsidR="008415F1">
              <w:t>Tech lead</w:t>
            </w:r>
          </w:p>
        </w:tc>
      </w:tr>
      <w:tr w:rsidR="003C2262" w:rsidRPr="00E578D0" w:rsidTr="00CA122F">
        <w:tc>
          <w:tcPr>
            <w:tcW w:w="2732" w:type="pct"/>
          </w:tcPr>
          <w:p w:rsidR="003C2262" w:rsidRPr="00E578D0" w:rsidRDefault="003C2262" w:rsidP="003464D8">
            <w:pPr>
              <w:pStyle w:val="Heading4"/>
              <w:outlineLvl w:val="3"/>
            </w:pPr>
          </w:p>
        </w:tc>
        <w:tc>
          <w:tcPr>
            <w:tcW w:w="2268" w:type="pct"/>
          </w:tcPr>
          <w:p w:rsidR="003C2262" w:rsidRPr="00E578D0" w:rsidRDefault="003C2262" w:rsidP="00F5548D">
            <w:pPr>
              <w:pStyle w:val="Heading4"/>
              <w:jc w:val="right"/>
              <w:outlineLvl w:val="3"/>
            </w:pPr>
          </w:p>
        </w:tc>
      </w:tr>
      <w:tr w:rsidR="00CD6293" w:rsidRPr="00E578D0" w:rsidTr="00CA122F">
        <w:tc>
          <w:tcPr>
            <w:tcW w:w="2732" w:type="pct"/>
          </w:tcPr>
          <w:p w:rsidR="00CD6293" w:rsidRPr="00E578D0" w:rsidRDefault="00CD6293" w:rsidP="003464D8">
            <w:pPr>
              <w:pStyle w:val="Heading4"/>
              <w:outlineLvl w:val="3"/>
            </w:pPr>
            <w:r w:rsidRPr="00E578D0">
              <w:t xml:space="preserve">Project Front </w:t>
            </w:r>
            <w:proofErr w:type="spellStart"/>
            <w:r w:rsidRPr="00E578D0">
              <w:t>Epargne</w:t>
            </w:r>
            <w:proofErr w:type="spellEnd"/>
          </w:p>
        </w:tc>
        <w:tc>
          <w:tcPr>
            <w:tcW w:w="2268" w:type="pct"/>
          </w:tcPr>
          <w:p w:rsidR="00CD6293" w:rsidRPr="00E578D0" w:rsidRDefault="00CD6293" w:rsidP="00F5548D">
            <w:pPr>
              <w:pStyle w:val="Heading4"/>
              <w:jc w:val="right"/>
              <w:outlineLvl w:val="3"/>
            </w:pPr>
            <w:r w:rsidRPr="00E578D0">
              <w:t>02/2018 - 03/2018</w:t>
            </w:r>
          </w:p>
        </w:tc>
      </w:tr>
      <w:tr w:rsidR="00CD6293" w:rsidRPr="00E578D0" w:rsidTr="00CA122F">
        <w:tc>
          <w:tcPr>
            <w:tcW w:w="5000" w:type="pct"/>
            <w:gridSpan w:val="2"/>
          </w:tcPr>
          <w:p w:rsidR="00CD6293" w:rsidRPr="00E578D0" w:rsidRDefault="00CD6293" w:rsidP="00630A0F">
            <w:pPr>
              <w:pStyle w:val="ListParagraph"/>
              <w:numPr>
                <w:ilvl w:val="0"/>
                <w:numId w:val="32"/>
              </w:numPr>
            </w:pPr>
            <w:r w:rsidRPr="00E578D0">
              <w:t>Designing, developing, testing and documenting a RESTful API</w:t>
            </w:r>
          </w:p>
          <w:p w:rsidR="00CD6293" w:rsidRPr="00E578D0" w:rsidRDefault="004B61E5" w:rsidP="00E578D0">
            <w:r w:rsidRPr="00EC35A5">
              <w:rPr>
                <w:b/>
              </w:rPr>
              <w:t>Keyword</w:t>
            </w:r>
            <w:r w:rsidR="00D40E4E">
              <w:rPr>
                <w:b/>
              </w:rPr>
              <w:t>s</w:t>
            </w:r>
            <w:r w:rsidRPr="00E578D0">
              <w:t>:</w:t>
            </w:r>
            <w:r w:rsidR="00CD6293" w:rsidRPr="00E578D0">
              <w:t xml:space="preserve"> Swagger 2, </w:t>
            </w:r>
            <w:proofErr w:type="spellStart"/>
            <w:r w:rsidR="00CD6293" w:rsidRPr="00E578D0">
              <w:t>OpenAPI</w:t>
            </w:r>
            <w:proofErr w:type="spellEnd"/>
            <w:r w:rsidR="00190DD9">
              <w:t xml:space="preserve"> 3</w:t>
            </w:r>
            <w:r w:rsidR="00CD6293" w:rsidRPr="00E578D0">
              <w:t>, REST</w:t>
            </w:r>
          </w:p>
        </w:tc>
      </w:tr>
      <w:tr w:rsidR="003C2262" w:rsidRPr="00E578D0" w:rsidTr="00CA122F">
        <w:tc>
          <w:tcPr>
            <w:tcW w:w="2732" w:type="pct"/>
          </w:tcPr>
          <w:p w:rsidR="003C2262" w:rsidRPr="00E578D0" w:rsidRDefault="003C2262" w:rsidP="003464D8">
            <w:pPr>
              <w:pStyle w:val="Heading4"/>
              <w:outlineLvl w:val="3"/>
            </w:pPr>
          </w:p>
        </w:tc>
        <w:tc>
          <w:tcPr>
            <w:tcW w:w="2268" w:type="pct"/>
          </w:tcPr>
          <w:p w:rsidR="003C2262" w:rsidRPr="00E578D0" w:rsidRDefault="003C2262" w:rsidP="00F5548D">
            <w:pPr>
              <w:pStyle w:val="Heading4"/>
              <w:jc w:val="right"/>
              <w:outlineLvl w:val="3"/>
            </w:pPr>
          </w:p>
        </w:tc>
      </w:tr>
      <w:tr w:rsidR="00CD6293" w:rsidRPr="00E578D0" w:rsidTr="00CA122F">
        <w:tc>
          <w:tcPr>
            <w:tcW w:w="2732" w:type="pct"/>
          </w:tcPr>
          <w:p w:rsidR="00CD6293" w:rsidRPr="00AB43CD" w:rsidRDefault="00CD6293" w:rsidP="003464D8">
            <w:pPr>
              <w:pStyle w:val="Heading4"/>
              <w:outlineLvl w:val="3"/>
              <w:rPr>
                <w:lang w:val="fr-FR"/>
              </w:rPr>
            </w:pPr>
            <w:r w:rsidRPr="00AB43CD">
              <w:rPr>
                <w:lang w:val="fr-FR"/>
              </w:rPr>
              <w:t>Project PDTI</w:t>
            </w:r>
            <w:r w:rsidR="00B4551B" w:rsidRPr="00AB43CD">
              <w:rPr>
                <w:lang w:val="fr-FR"/>
              </w:rPr>
              <w:t xml:space="preserve"> (Poste De Travail </w:t>
            </w:r>
            <w:r w:rsidR="00E6661F" w:rsidRPr="00AB43CD">
              <w:rPr>
                <w:lang w:val="fr-FR"/>
              </w:rPr>
              <w:t>Intermédiaire</w:t>
            </w:r>
            <w:r w:rsidR="00B4551B" w:rsidRPr="00AB43CD">
              <w:rPr>
                <w:lang w:val="fr-FR"/>
              </w:rPr>
              <w:t>)</w:t>
            </w:r>
          </w:p>
        </w:tc>
        <w:tc>
          <w:tcPr>
            <w:tcW w:w="2268" w:type="pct"/>
          </w:tcPr>
          <w:p w:rsidR="00CD6293" w:rsidRPr="00E578D0" w:rsidRDefault="00CD6293" w:rsidP="00F5548D">
            <w:pPr>
              <w:pStyle w:val="Heading4"/>
              <w:jc w:val="right"/>
              <w:outlineLvl w:val="3"/>
            </w:pPr>
            <w:r w:rsidRPr="00E578D0">
              <w:t>11/2015 - 01/2018</w:t>
            </w:r>
          </w:p>
        </w:tc>
      </w:tr>
      <w:tr w:rsidR="00CD6293" w:rsidRPr="00E578D0" w:rsidTr="00CA122F">
        <w:tc>
          <w:tcPr>
            <w:tcW w:w="5000" w:type="pct"/>
            <w:gridSpan w:val="2"/>
          </w:tcPr>
          <w:p w:rsidR="00CD6293" w:rsidRPr="00E578D0" w:rsidRDefault="00CD6293" w:rsidP="005570AC">
            <w:pPr>
              <w:pStyle w:val="ListParagraph"/>
              <w:numPr>
                <w:ilvl w:val="0"/>
                <w:numId w:val="27"/>
              </w:numPr>
            </w:pPr>
            <w:r w:rsidRPr="00E578D0">
              <w:t>Analyzing and correcting faults on Production environment</w:t>
            </w:r>
          </w:p>
          <w:p w:rsidR="00CD6293" w:rsidRPr="00E578D0" w:rsidRDefault="00CD6293" w:rsidP="005570AC">
            <w:pPr>
              <w:pStyle w:val="ListParagraph"/>
              <w:numPr>
                <w:ilvl w:val="0"/>
                <w:numId w:val="27"/>
              </w:numPr>
            </w:pPr>
            <w:r w:rsidRPr="00E578D0">
              <w:t>Implementing new requirements of both Frontend on GWT and Backend</w:t>
            </w:r>
          </w:p>
          <w:p w:rsidR="00CD6293" w:rsidRPr="00E578D0" w:rsidRDefault="00CD6293" w:rsidP="005570AC">
            <w:pPr>
              <w:pStyle w:val="ListParagraph"/>
              <w:numPr>
                <w:ilvl w:val="0"/>
                <w:numId w:val="27"/>
              </w:numPr>
            </w:pPr>
            <w:r w:rsidRPr="00E578D0">
              <w:t>Reviewing the code</w:t>
            </w:r>
          </w:p>
          <w:p w:rsidR="00CD6293" w:rsidRPr="00E578D0" w:rsidRDefault="00CD6293" w:rsidP="005570AC">
            <w:pPr>
              <w:pStyle w:val="ListParagraph"/>
              <w:numPr>
                <w:ilvl w:val="0"/>
                <w:numId w:val="27"/>
              </w:numPr>
            </w:pPr>
            <w:r w:rsidRPr="00E578D0">
              <w:t xml:space="preserve">Improving code quality and </w:t>
            </w:r>
            <w:r w:rsidR="00A50254">
              <w:t>c</w:t>
            </w:r>
            <w:r w:rsidR="00A50254" w:rsidRPr="00E578D0">
              <w:t>orrecting security defects</w:t>
            </w:r>
          </w:p>
          <w:p w:rsidR="00CD6293" w:rsidRPr="00E578D0" w:rsidRDefault="00CD6293" w:rsidP="005570AC">
            <w:pPr>
              <w:pStyle w:val="ListParagraph"/>
              <w:numPr>
                <w:ilvl w:val="0"/>
                <w:numId w:val="27"/>
              </w:numPr>
            </w:pPr>
            <w:r w:rsidRPr="00E578D0">
              <w:lastRenderedPageBreak/>
              <w:t>Testing (unit tests, integration tests, performance tests)</w:t>
            </w:r>
          </w:p>
          <w:p w:rsidR="00CD6293" w:rsidRPr="00E578D0" w:rsidRDefault="004B61E5" w:rsidP="00E578D0">
            <w:r w:rsidRPr="00EC35A5">
              <w:rPr>
                <w:b/>
              </w:rPr>
              <w:t>Keyword</w:t>
            </w:r>
            <w:r w:rsidR="00D40E4E">
              <w:rPr>
                <w:b/>
              </w:rPr>
              <w:t>s</w:t>
            </w:r>
            <w:r w:rsidRPr="00E578D0">
              <w:t>:</w:t>
            </w:r>
            <w:r w:rsidR="00CD6293" w:rsidRPr="00E578D0">
              <w:t xml:space="preserve"> Java 6, GWT 2.6, Spring 3, Hibernate 4, Oracle SQL, Maven, Git, Fortify, JMeter, Sonar</w:t>
            </w:r>
          </w:p>
        </w:tc>
      </w:tr>
      <w:tr w:rsidR="00CD6293" w:rsidRPr="00E578D0" w:rsidTr="00CA122F">
        <w:tc>
          <w:tcPr>
            <w:tcW w:w="2732" w:type="pct"/>
          </w:tcPr>
          <w:p w:rsidR="00CD6293" w:rsidRPr="00E578D0" w:rsidRDefault="00CD6293" w:rsidP="00E578D0"/>
        </w:tc>
        <w:tc>
          <w:tcPr>
            <w:tcW w:w="2268" w:type="pct"/>
          </w:tcPr>
          <w:p w:rsidR="00CD6293" w:rsidRPr="00E578D0" w:rsidRDefault="00CD6293" w:rsidP="00E578D0"/>
        </w:tc>
      </w:tr>
      <w:tr w:rsidR="00CD6293" w:rsidRPr="00E578D0" w:rsidTr="00CA122F">
        <w:tc>
          <w:tcPr>
            <w:tcW w:w="5000" w:type="pct"/>
            <w:gridSpan w:val="2"/>
          </w:tcPr>
          <w:p w:rsidR="00CD6293" w:rsidRPr="00E578D0" w:rsidRDefault="00CD6293" w:rsidP="003464D8">
            <w:pPr>
              <w:pStyle w:val="Heading3"/>
              <w:outlineLvl w:val="2"/>
            </w:pPr>
            <w:r w:rsidRPr="00E578D0">
              <w:t xml:space="preserve">Junior </w:t>
            </w:r>
            <w:r w:rsidR="00057260" w:rsidRPr="00E578D0">
              <w:t xml:space="preserve">Full </w:t>
            </w:r>
            <w:r w:rsidR="00057260">
              <w:t>S</w:t>
            </w:r>
            <w:r w:rsidR="00057260" w:rsidRPr="00E578D0">
              <w:t>tack</w:t>
            </w:r>
            <w:r w:rsidRPr="00E578D0">
              <w:t xml:space="preserve"> Engineer Java/GWT</w:t>
            </w:r>
          </w:p>
        </w:tc>
      </w:tr>
      <w:tr w:rsidR="00CD6293" w:rsidRPr="00E578D0" w:rsidTr="00CA122F">
        <w:tc>
          <w:tcPr>
            <w:tcW w:w="2732" w:type="pct"/>
          </w:tcPr>
          <w:p w:rsidR="00CD6293" w:rsidRPr="000629F7" w:rsidRDefault="00DC393E" w:rsidP="003464D8">
            <w:pPr>
              <w:pStyle w:val="Heading4"/>
              <w:outlineLvl w:val="3"/>
              <w:rPr>
                <w:b/>
              </w:rPr>
            </w:pPr>
            <w:proofErr w:type="spellStart"/>
            <w:r w:rsidRPr="000629F7">
              <w:rPr>
                <w:b/>
              </w:rPr>
              <w:t>Amundi</w:t>
            </w:r>
            <w:proofErr w:type="spellEnd"/>
            <w:r w:rsidRPr="000629F7">
              <w:rPr>
                <w:b/>
              </w:rPr>
              <w:t xml:space="preserve"> </w:t>
            </w:r>
            <w:r w:rsidR="000E604A" w:rsidRPr="000629F7">
              <w:rPr>
                <w:b/>
              </w:rPr>
              <w:t xml:space="preserve">– </w:t>
            </w:r>
            <w:r w:rsidR="00CD6293" w:rsidRPr="000629F7">
              <w:rPr>
                <w:b/>
              </w:rPr>
              <w:t>Paris</w:t>
            </w:r>
            <w:r w:rsidRPr="000629F7">
              <w:rPr>
                <w:b/>
              </w:rPr>
              <w:t>, France</w:t>
            </w:r>
          </w:p>
        </w:tc>
        <w:tc>
          <w:tcPr>
            <w:tcW w:w="2268" w:type="pct"/>
          </w:tcPr>
          <w:p w:rsidR="00CD6293" w:rsidRPr="00E578D0" w:rsidRDefault="00CD6293" w:rsidP="00F5548D">
            <w:pPr>
              <w:pStyle w:val="Heading4"/>
              <w:jc w:val="right"/>
              <w:outlineLvl w:val="3"/>
            </w:pPr>
            <w:r w:rsidRPr="00E578D0">
              <w:t>10/2013 - 10/2015</w:t>
            </w:r>
          </w:p>
        </w:tc>
      </w:tr>
      <w:tr w:rsidR="00CD6293" w:rsidRPr="00E578D0" w:rsidTr="00CA122F">
        <w:tc>
          <w:tcPr>
            <w:tcW w:w="5000" w:type="pct"/>
            <w:gridSpan w:val="2"/>
          </w:tcPr>
          <w:p w:rsidR="00CD6293" w:rsidRPr="00E578D0" w:rsidRDefault="00CD6293" w:rsidP="005570AC">
            <w:pPr>
              <w:pStyle w:val="ListParagraph"/>
              <w:numPr>
                <w:ilvl w:val="0"/>
                <w:numId w:val="28"/>
              </w:numPr>
            </w:pPr>
            <w:r w:rsidRPr="00E578D0">
              <w:t xml:space="preserve">Contributing to </w:t>
            </w:r>
            <w:proofErr w:type="spellStart"/>
            <w:r w:rsidRPr="00E578D0">
              <w:t>Amundi</w:t>
            </w:r>
            <w:proofErr w:type="spellEnd"/>
            <w:r w:rsidRPr="00E578D0">
              <w:t xml:space="preserve"> STW framework</w:t>
            </w:r>
          </w:p>
          <w:p w:rsidR="00CD6293" w:rsidRPr="00E578D0" w:rsidRDefault="00CD6293" w:rsidP="005570AC">
            <w:pPr>
              <w:pStyle w:val="ListParagraph"/>
              <w:numPr>
                <w:ilvl w:val="0"/>
                <w:numId w:val="28"/>
              </w:numPr>
            </w:pPr>
            <w:r w:rsidRPr="00E578D0">
              <w:t>Piloting Back Office portal site </w:t>
            </w:r>
            <w:hyperlink r:id="rId7" w:history="1">
              <w:r w:rsidRPr="00E578D0">
                <w:rPr>
                  <w:rStyle w:val="Hyperlink"/>
                </w:rPr>
                <w:t>https://ambre.intramundi.com/ambbo</w:t>
              </w:r>
            </w:hyperlink>
          </w:p>
          <w:p w:rsidR="00CD6293" w:rsidRPr="00E578D0" w:rsidRDefault="00CD6293" w:rsidP="005570AC">
            <w:pPr>
              <w:pStyle w:val="ListParagraph"/>
              <w:numPr>
                <w:ilvl w:val="0"/>
                <w:numId w:val="28"/>
              </w:numPr>
            </w:pPr>
            <w:r w:rsidRPr="00E578D0">
              <w:t>Building personal portal site (</w:t>
            </w:r>
            <w:hyperlink r:id="rId8" w:history="1">
              <w:r w:rsidRPr="00E578D0">
                <w:rPr>
                  <w:rStyle w:val="Hyperlink"/>
                </w:rPr>
                <w:t>https://retirement.amundi.com/</w:t>
              </w:r>
            </w:hyperlink>
            <w:r w:rsidRPr="00E578D0">
              <w:t>)</w:t>
            </w:r>
          </w:p>
          <w:p w:rsidR="00CD6293" w:rsidRPr="00E578D0" w:rsidRDefault="00CD6293" w:rsidP="005570AC">
            <w:pPr>
              <w:pStyle w:val="ListParagraph"/>
              <w:numPr>
                <w:ilvl w:val="0"/>
                <w:numId w:val="28"/>
              </w:numPr>
            </w:pPr>
            <w:r w:rsidRPr="00E578D0">
              <w:t>Building professional portal site (</w:t>
            </w:r>
            <w:hyperlink r:id="rId9" w:history="1">
              <w:r w:rsidRPr="00E578D0">
                <w:rPr>
                  <w:rStyle w:val="Hyperlink"/>
                </w:rPr>
                <w:t>https://retirement.amundi.com/ambco</w:t>
              </w:r>
            </w:hyperlink>
            <w:r w:rsidRPr="00E578D0">
              <w:t>)</w:t>
            </w:r>
          </w:p>
          <w:p w:rsidR="00CD6293" w:rsidRPr="00E578D0" w:rsidRDefault="00CD6293" w:rsidP="005570AC">
            <w:pPr>
              <w:pStyle w:val="ListParagraph"/>
              <w:numPr>
                <w:ilvl w:val="0"/>
                <w:numId w:val="28"/>
              </w:numPr>
            </w:pPr>
            <w:r w:rsidRPr="00E578D0">
              <w:t>Creating batches and maintenance tools</w:t>
            </w:r>
          </w:p>
          <w:p w:rsidR="00CD6293" w:rsidRPr="00E578D0" w:rsidRDefault="00CD6293" w:rsidP="005570AC">
            <w:pPr>
              <w:pStyle w:val="ListParagraph"/>
              <w:numPr>
                <w:ilvl w:val="0"/>
                <w:numId w:val="28"/>
              </w:numPr>
            </w:pPr>
            <w:r w:rsidRPr="00E578D0">
              <w:t>Participating in specification of requirements</w:t>
            </w:r>
          </w:p>
          <w:p w:rsidR="00CD6293" w:rsidRPr="00E578D0" w:rsidRDefault="00A66BC1" w:rsidP="005570AC">
            <w:pPr>
              <w:pStyle w:val="ListParagraph"/>
              <w:numPr>
                <w:ilvl w:val="0"/>
                <w:numId w:val="28"/>
              </w:numPr>
            </w:pPr>
            <w:r>
              <w:t>Importing, e</w:t>
            </w:r>
            <w:r w:rsidR="00CD6293" w:rsidRPr="00E578D0">
              <w:t>xporting</w:t>
            </w:r>
            <w:r>
              <w:t xml:space="preserve"> and operating</w:t>
            </w:r>
            <w:r w:rsidR="00CD6293" w:rsidRPr="00E578D0">
              <w:t xml:space="preserve"> data on excel with </w:t>
            </w:r>
            <w:proofErr w:type="spellStart"/>
            <w:r w:rsidR="00CD6293" w:rsidRPr="00E578D0">
              <w:t>Aspose</w:t>
            </w:r>
            <w:proofErr w:type="spellEnd"/>
          </w:p>
          <w:p w:rsidR="00CD6293" w:rsidRPr="00E578D0" w:rsidRDefault="004B61E5" w:rsidP="00E578D0">
            <w:r w:rsidRPr="00EC35A5">
              <w:rPr>
                <w:b/>
              </w:rPr>
              <w:t>Keyword</w:t>
            </w:r>
            <w:r w:rsidR="00D40E4E">
              <w:rPr>
                <w:b/>
              </w:rPr>
              <w:t>s</w:t>
            </w:r>
            <w:r w:rsidRPr="00E578D0">
              <w:t>:</w:t>
            </w:r>
            <w:r w:rsidR="00CD6293" w:rsidRPr="00E578D0">
              <w:t xml:space="preserve"> Java, GWT, Spring, Hibernate, </w:t>
            </w:r>
            <w:proofErr w:type="spellStart"/>
            <w:r w:rsidR="00CD6293" w:rsidRPr="00E578D0">
              <w:t>Aspose</w:t>
            </w:r>
            <w:proofErr w:type="spellEnd"/>
          </w:p>
        </w:tc>
      </w:tr>
      <w:tr w:rsidR="00CD6293" w:rsidRPr="00E578D0" w:rsidTr="00CA122F">
        <w:tc>
          <w:tcPr>
            <w:tcW w:w="2732" w:type="pct"/>
          </w:tcPr>
          <w:p w:rsidR="00CD6293" w:rsidRPr="00E578D0" w:rsidRDefault="00CD6293" w:rsidP="00E578D0"/>
        </w:tc>
        <w:tc>
          <w:tcPr>
            <w:tcW w:w="2268" w:type="pct"/>
          </w:tcPr>
          <w:p w:rsidR="00CD6293" w:rsidRPr="00E578D0" w:rsidRDefault="00CD6293" w:rsidP="00E578D0"/>
        </w:tc>
      </w:tr>
      <w:tr w:rsidR="00CD6293" w:rsidRPr="00E578D0" w:rsidTr="00CA122F">
        <w:tc>
          <w:tcPr>
            <w:tcW w:w="5000" w:type="pct"/>
            <w:gridSpan w:val="2"/>
          </w:tcPr>
          <w:p w:rsidR="00CD6293" w:rsidRPr="00E578D0" w:rsidRDefault="00CD6293" w:rsidP="003464D8">
            <w:pPr>
              <w:pStyle w:val="Heading3"/>
              <w:outlineLvl w:val="2"/>
            </w:pPr>
            <w:r w:rsidRPr="00E578D0">
              <w:t>CRM Consultant</w:t>
            </w:r>
          </w:p>
        </w:tc>
      </w:tr>
      <w:tr w:rsidR="00CD6293" w:rsidRPr="00E578D0" w:rsidTr="00CA122F">
        <w:tc>
          <w:tcPr>
            <w:tcW w:w="2732" w:type="pct"/>
          </w:tcPr>
          <w:p w:rsidR="00CD6293" w:rsidRPr="001A02B3" w:rsidRDefault="00CD6293" w:rsidP="003464D8">
            <w:pPr>
              <w:pStyle w:val="Heading4"/>
              <w:outlineLvl w:val="3"/>
              <w:rPr>
                <w:b/>
              </w:rPr>
            </w:pPr>
            <w:r w:rsidRPr="001A02B3">
              <w:rPr>
                <w:b/>
              </w:rPr>
              <w:t>YUNANO / ATOS International Cooperation</w:t>
            </w:r>
            <w:r w:rsidR="00DC393E" w:rsidRPr="001A02B3">
              <w:rPr>
                <w:b/>
              </w:rPr>
              <w:t xml:space="preserve"> – </w:t>
            </w:r>
            <w:proofErr w:type="spellStart"/>
            <w:r w:rsidR="00DC393E" w:rsidRPr="001A02B3">
              <w:rPr>
                <w:b/>
              </w:rPr>
              <w:t>Bezons</w:t>
            </w:r>
            <w:proofErr w:type="spellEnd"/>
            <w:r w:rsidR="00DC393E" w:rsidRPr="001A02B3">
              <w:rPr>
                <w:b/>
              </w:rPr>
              <w:t>, France</w:t>
            </w:r>
          </w:p>
        </w:tc>
        <w:tc>
          <w:tcPr>
            <w:tcW w:w="2268" w:type="pct"/>
          </w:tcPr>
          <w:p w:rsidR="00CD6293" w:rsidRPr="00E578D0" w:rsidRDefault="00CD6293" w:rsidP="00F5548D">
            <w:pPr>
              <w:pStyle w:val="Heading4"/>
              <w:jc w:val="right"/>
              <w:outlineLvl w:val="3"/>
            </w:pPr>
            <w:r w:rsidRPr="00E578D0">
              <w:t>04/2013 - 09/2013</w:t>
            </w:r>
          </w:p>
        </w:tc>
      </w:tr>
      <w:tr w:rsidR="00CD6293" w:rsidRPr="00E578D0" w:rsidTr="00CA122F">
        <w:tc>
          <w:tcPr>
            <w:tcW w:w="5000" w:type="pct"/>
            <w:gridSpan w:val="2"/>
          </w:tcPr>
          <w:p w:rsidR="00CD6293" w:rsidRPr="00E578D0" w:rsidRDefault="00CD6293" w:rsidP="005570AC">
            <w:pPr>
              <w:pStyle w:val="ListParagraph"/>
              <w:numPr>
                <w:ilvl w:val="0"/>
                <w:numId w:val="29"/>
              </w:numPr>
            </w:pPr>
            <w:r w:rsidRPr="00E578D0">
              <w:t xml:space="preserve">Localizing the </w:t>
            </w:r>
            <w:r w:rsidR="00CA5041">
              <w:t>YUNANO</w:t>
            </w:r>
            <w:r w:rsidRPr="00E578D0">
              <w:t xml:space="preserve"> CRM for EMEA Area</w:t>
            </w:r>
          </w:p>
          <w:p w:rsidR="00CD6293" w:rsidRPr="00E578D0" w:rsidRDefault="00CD6293" w:rsidP="005570AC">
            <w:pPr>
              <w:pStyle w:val="ListParagraph"/>
              <w:numPr>
                <w:ilvl w:val="0"/>
                <w:numId w:val="29"/>
              </w:numPr>
            </w:pPr>
            <w:r w:rsidRPr="00E578D0">
              <w:t>Collecting and prioritizing client requirements</w:t>
            </w:r>
          </w:p>
          <w:p w:rsidR="00CD6293" w:rsidRPr="00E578D0" w:rsidRDefault="00CD6293" w:rsidP="005570AC">
            <w:pPr>
              <w:pStyle w:val="ListParagraph"/>
              <w:numPr>
                <w:ilvl w:val="0"/>
                <w:numId w:val="29"/>
              </w:numPr>
            </w:pPr>
            <w:r w:rsidRPr="00E578D0">
              <w:t>Piloting versions and controlling releases</w:t>
            </w:r>
          </w:p>
          <w:p w:rsidR="00CD6293" w:rsidRPr="00E578D0" w:rsidRDefault="00CD6293" w:rsidP="005570AC">
            <w:pPr>
              <w:pStyle w:val="ListParagraph"/>
              <w:numPr>
                <w:ilvl w:val="0"/>
                <w:numId w:val="29"/>
              </w:numPr>
            </w:pPr>
            <w:r w:rsidRPr="00E578D0">
              <w:t>Communicating with CRM producer on behave of pre-sales</w:t>
            </w:r>
          </w:p>
          <w:p w:rsidR="00CD6293" w:rsidRPr="00E578D0" w:rsidRDefault="00CD6293" w:rsidP="005570AC">
            <w:pPr>
              <w:pStyle w:val="ListParagraph"/>
              <w:numPr>
                <w:ilvl w:val="0"/>
                <w:numId w:val="29"/>
              </w:numPr>
            </w:pPr>
            <w:r w:rsidRPr="00E578D0">
              <w:t>Specifying client requirements</w:t>
            </w:r>
          </w:p>
          <w:p w:rsidR="00CD6293" w:rsidRPr="00E578D0" w:rsidRDefault="00CD6293" w:rsidP="005570AC">
            <w:pPr>
              <w:pStyle w:val="ListParagraph"/>
              <w:numPr>
                <w:ilvl w:val="0"/>
                <w:numId w:val="29"/>
              </w:numPr>
            </w:pPr>
            <w:r w:rsidRPr="00E578D0">
              <w:t xml:space="preserve">Creating </w:t>
            </w:r>
            <w:r w:rsidR="00BB50D4">
              <w:t xml:space="preserve">use </w:t>
            </w:r>
            <w:r w:rsidRPr="00E578D0">
              <w:t>case tests and receipt tests</w:t>
            </w:r>
          </w:p>
          <w:p w:rsidR="00CD6293" w:rsidRPr="00E578D0" w:rsidRDefault="004B61E5" w:rsidP="00E578D0">
            <w:r w:rsidRPr="00EC35A5">
              <w:rPr>
                <w:b/>
              </w:rPr>
              <w:t>Keyword</w:t>
            </w:r>
            <w:r w:rsidR="00D40E4E">
              <w:rPr>
                <w:b/>
              </w:rPr>
              <w:t>s</w:t>
            </w:r>
            <w:r w:rsidRPr="00E578D0">
              <w:t>:</w:t>
            </w:r>
            <w:r w:rsidR="00CD6293" w:rsidRPr="00E578D0">
              <w:t xml:space="preserve"> CRM, </w:t>
            </w:r>
            <w:r w:rsidR="00EF17E8" w:rsidRPr="00E578D0">
              <w:t>SaaS</w:t>
            </w:r>
            <w:r w:rsidR="00CD6293" w:rsidRPr="00E578D0">
              <w:t>, Mobile App</w:t>
            </w:r>
          </w:p>
        </w:tc>
      </w:tr>
      <w:tr w:rsidR="00CD6293" w:rsidRPr="00E578D0" w:rsidTr="00CA122F">
        <w:tc>
          <w:tcPr>
            <w:tcW w:w="2732" w:type="pct"/>
          </w:tcPr>
          <w:p w:rsidR="00CD6293" w:rsidRPr="00E578D0" w:rsidRDefault="00CD6293" w:rsidP="00E578D0"/>
        </w:tc>
        <w:tc>
          <w:tcPr>
            <w:tcW w:w="2268" w:type="pct"/>
          </w:tcPr>
          <w:p w:rsidR="00CD6293" w:rsidRPr="00E578D0" w:rsidRDefault="00CD6293" w:rsidP="00E578D0"/>
        </w:tc>
      </w:tr>
      <w:tr w:rsidR="00CD6293" w:rsidRPr="00E578D0" w:rsidTr="00CA122F">
        <w:tc>
          <w:tcPr>
            <w:tcW w:w="5000" w:type="pct"/>
            <w:gridSpan w:val="2"/>
          </w:tcPr>
          <w:p w:rsidR="00CD6293" w:rsidRPr="00E578D0" w:rsidRDefault="00F6423F" w:rsidP="003464D8">
            <w:pPr>
              <w:pStyle w:val="Heading3"/>
              <w:outlineLvl w:val="2"/>
            </w:pPr>
            <w:bookmarkStart w:id="0" w:name="_GoBack"/>
            <w:bookmarkEnd w:id="0"/>
            <w:r>
              <w:t>Development</w:t>
            </w:r>
            <w:r w:rsidR="00CD6293" w:rsidRPr="00E578D0">
              <w:t xml:space="preserve"> Engineer</w:t>
            </w:r>
          </w:p>
        </w:tc>
      </w:tr>
      <w:tr w:rsidR="00CD6293" w:rsidRPr="00E578D0" w:rsidTr="00CA122F">
        <w:tc>
          <w:tcPr>
            <w:tcW w:w="2732" w:type="pct"/>
          </w:tcPr>
          <w:p w:rsidR="00CD6293" w:rsidRPr="001A02B3" w:rsidRDefault="001A02B3" w:rsidP="003464D8">
            <w:pPr>
              <w:pStyle w:val="Heading4"/>
              <w:outlineLvl w:val="3"/>
              <w:rPr>
                <w:b/>
              </w:rPr>
            </w:pPr>
            <w:r>
              <w:rPr>
                <w:b/>
              </w:rPr>
              <w:t xml:space="preserve">GE Healthcare – </w:t>
            </w:r>
            <w:r w:rsidR="00CD6293" w:rsidRPr="001A02B3">
              <w:rPr>
                <w:b/>
              </w:rPr>
              <w:t>Buc</w:t>
            </w:r>
            <w:r>
              <w:rPr>
                <w:b/>
              </w:rPr>
              <w:t>, France</w:t>
            </w:r>
          </w:p>
        </w:tc>
        <w:tc>
          <w:tcPr>
            <w:tcW w:w="2268" w:type="pct"/>
          </w:tcPr>
          <w:p w:rsidR="00CD6293" w:rsidRPr="00E578D0" w:rsidRDefault="00CD6293" w:rsidP="00F5548D">
            <w:pPr>
              <w:pStyle w:val="Heading4"/>
              <w:jc w:val="right"/>
              <w:outlineLvl w:val="3"/>
            </w:pPr>
            <w:r w:rsidRPr="00E578D0">
              <w:t>09/2011 - 08/2012</w:t>
            </w:r>
          </w:p>
        </w:tc>
      </w:tr>
      <w:tr w:rsidR="00CD6293" w:rsidRPr="00E578D0" w:rsidTr="00CA122F">
        <w:tc>
          <w:tcPr>
            <w:tcW w:w="5000" w:type="pct"/>
            <w:gridSpan w:val="2"/>
          </w:tcPr>
          <w:p w:rsidR="00CD6293" w:rsidRPr="00E578D0" w:rsidRDefault="00CD6293" w:rsidP="005570AC">
            <w:pPr>
              <w:pStyle w:val="ListParagraph"/>
              <w:numPr>
                <w:ilvl w:val="0"/>
                <w:numId w:val="30"/>
              </w:numPr>
            </w:pPr>
            <w:r w:rsidRPr="00E578D0">
              <w:t>Creating from scratch a multi-platform Web Application on GWT</w:t>
            </w:r>
          </w:p>
          <w:p w:rsidR="00CD6293" w:rsidRPr="00E578D0" w:rsidRDefault="00CD6293" w:rsidP="005570AC">
            <w:pPr>
              <w:pStyle w:val="ListParagraph"/>
              <w:numPr>
                <w:ilvl w:val="0"/>
                <w:numId w:val="30"/>
              </w:numPr>
            </w:pPr>
            <w:r w:rsidRPr="00E578D0">
              <w:t>Releasing a report prototype with interactive rich contents</w:t>
            </w:r>
          </w:p>
          <w:p w:rsidR="00CD6293" w:rsidRPr="00E578D0" w:rsidRDefault="00CD6293" w:rsidP="005570AC">
            <w:pPr>
              <w:pStyle w:val="ListParagraph"/>
              <w:numPr>
                <w:ilvl w:val="0"/>
                <w:numId w:val="30"/>
              </w:numPr>
            </w:pPr>
            <w:r w:rsidRPr="00E578D0">
              <w:t>Releasing an interaction prototype communicating with a 3D application</w:t>
            </w:r>
          </w:p>
          <w:p w:rsidR="00CD6293" w:rsidRPr="00E578D0" w:rsidRDefault="00CD6293" w:rsidP="005570AC">
            <w:pPr>
              <w:pStyle w:val="ListParagraph"/>
              <w:numPr>
                <w:ilvl w:val="0"/>
                <w:numId w:val="30"/>
              </w:numPr>
            </w:pPr>
            <w:r w:rsidRPr="00E578D0">
              <w:t>Designing, developing, testing and optimizing</w:t>
            </w:r>
          </w:p>
          <w:p w:rsidR="00CD6293" w:rsidRPr="00E578D0" w:rsidRDefault="004B61E5" w:rsidP="00E578D0">
            <w:r w:rsidRPr="00EC35A5">
              <w:rPr>
                <w:b/>
              </w:rPr>
              <w:t>Keyword</w:t>
            </w:r>
            <w:r w:rsidR="00D40E4E">
              <w:rPr>
                <w:b/>
              </w:rPr>
              <w:t>s</w:t>
            </w:r>
            <w:r w:rsidRPr="00E578D0">
              <w:t>:</w:t>
            </w:r>
            <w:r w:rsidR="00CD6293" w:rsidRPr="00E578D0">
              <w:t xml:space="preserve"> Java, GWT, HTML5, UML, SVN</w:t>
            </w:r>
          </w:p>
        </w:tc>
      </w:tr>
    </w:tbl>
    <w:p w:rsidR="00715081" w:rsidRPr="00E578D0" w:rsidRDefault="00715081" w:rsidP="00C735D8">
      <w:pPr>
        <w:pStyle w:val="Heading2"/>
        <w:pBdr>
          <w:bottom w:val="single" w:sz="4" w:space="1" w:color="auto"/>
        </w:pBdr>
      </w:pPr>
      <w:r w:rsidRPr="00E578D0">
        <w:t>Personal Experience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6"/>
        <w:gridCol w:w="5256"/>
      </w:tblGrid>
      <w:tr w:rsidR="00EC35A5" w:rsidRPr="00E578D0" w:rsidTr="00CA122F">
        <w:tc>
          <w:tcPr>
            <w:tcW w:w="5000" w:type="pct"/>
            <w:gridSpan w:val="2"/>
          </w:tcPr>
          <w:p w:rsidR="00CD6293" w:rsidRPr="00E578D0" w:rsidRDefault="00CD6293" w:rsidP="003464D8">
            <w:pPr>
              <w:pStyle w:val="Heading3"/>
              <w:outlineLvl w:val="2"/>
            </w:pPr>
            <w:r w:rsidRPr="00E578D0">
              <w:t>Product Manager</w:t>
            </w:r>
          </w:p>
        </w:tc>
      </w:tr>
      <w:tr w:rsidR="00EC35A5" w:rsidRPr="00E578D0" w:rsidTr="00CA122F">
        <w:tc>
          <w:tcPr>
            <w:tcW w:w="2500" w:type="pct"/>
          </w:tcPr>
          <w:p w:rsidR="00CD6293" w:rsidRPr="001A02B3" w:rsidRDefault="00CD6293" w:rsidP="003464D8">
            <w:pPr>
              <w:pStyle w:val="Heading4"/>
              <w:outlineLvl w:val="3"/>
              <w:rPr>
                <w:b/>
              </w:rPr>
            </w:pPr>
            <w:proofErr w:type="spellStart"/>
            <w:r w:rsidRPr="001A02B3">
              <w:rPr>
                <w:b/>
              </w:rPr>
              <w:t>UParis</w:t>
            </w:r>
            <w:proofErr w:type="spellEnd"/>
            <w:r w:rsidRPr="001A02B3">
              <w:rPr>
                <w:b/>
              </w:rPr>
              <w:t xml:space="preserve"> SAS</w:t>
            </w:r>
            <w:r w:rsidR="005B4A33">
              <w:rPr>
                <w:b/>
              </w:rPr>
              <w:t xml:space="preserve"> – </w:t>
            </w:r>
            <w:r w:rsidRPr="001A02B3">
              <w:rPr>
                <w:b/>
              </w:rPr>
              <w:t>Paris</w:t>
            </w:r>
            <w:r w:rsidR="005B4A33">
              <w:rPr>
                <w:b/>
              </w:rPr>
              <w:t>, France</w:t>
            </w:r>
          </w:p>
        </w:tc>
        <w:tc>
          <w:tcPr>
            <w:tcW w:w="2500" w:type="pct"/>
          </w:tcPr>
          <w:p w:rsidR="00CD6293" w:rsidRPr="00E578D0" w:rsidRDefault="00CD6293" w:rsidP="00F5548D">
            <w:pPr>
              <w:pStyle w:val="Heading4"/>
              <w:jc w:val="right"/>
              <w:outlineLvl w:val="3"/>
            </w:pPr>
            <w:r w:rsidRPr="00E578D0">
              <w:t>06/2018 - 19/2018</w:t>
            </w:r>
          </w:p>
        </w:tc>
      </w:tr>
      <w:tr w:rsidR="00EC35A5" w:rsidRPr="00E578D0" w:rsidTr="00CA122F">
        <w:tc>
          <w:tcPr>
            <w:tcW w:w="5000" w:type="pct"/>
            <w:gridSpan w:val="2"/>
          </w:tcPr>
          <w:p w:rsidR="00CD6293" w:rsidRPr="00E578D0" w:rsidRDefault="00CD6293" w:rsidP="005570AC">
            <w:pPr>
              <w:pStyle w:val="ListParagraph"/>
              <w:numPr>
                <w:ilvl w:val="0"/>
                <w:numId w:val="31"/>
              </w:numPr>
            </w:pPr>
            <w:r w:rsidRPr="00E578D0">
              <w:t>Deciding on infrastructure and technical choice</w:t>
            </w:r>
          </w:p>
          <w:p w:rsidR="00CD6293" w:rsidRPr="00E578D0" w:rsidRDefault="00CD6293" w:rsidP="005570AC">
            <w:pPr>
              <w:pStyle w:val="ListParagraph"/>
              <w:numPr>
                <w:ilvl w:val="0"/>
                <w:numId w:val="31"/>
              </w:numPr>
            </w:pPr>
            <w:r w:rsidRPr="00E578D0">
              <w:t>Designing project architecture and data model</w:t>
            </w:r>
          </w:p>
          <w:p w:rsidR="00CD6293" w:rsidRPr="00E578D0" w:rsidRDefault="00CD6293" w:rsidP="005570AC">
            <w:pPr>
              <w:pStyle w:val="ListParagraph"/>
              <w:numPr>
                <w:ilvl w:val="0"/>
                <w:numId w:val="31"/>
              </w:numPr>
            </w:pPr>
            <w:r w:rsidRPr="00E578D0">
              <w:t>Designing RESTful API for product/order/user management</w:t>
            </w:r>
          </w:p>
          <w:p w:rsidR="00CD6293" w:rsidRPr="00E578D0" w:rsidRDefault="00CD6293" w:rsidP="005570AC">
            <w:pPr>
              <w:pStyle w:val="ListParagraph"/>
              <w:numPr>
                <w:ilvl w:val="0"/>
                <w:numId w:val="31"/>
              </w:numPr>
            </w:pPr>
            <w:r w:rsidRPr="00E578D0">
              <w:t>Creating customer portal site and back office portal site</w:t>
            </w:r>
          </w:p>
          <w:p w:rsidR="00CD6293" w:rsidRPr="00E578D0" w:rsidRDefault="00CD6293" w:rsidP="005570AC">
            <w:pPr>
              <w:pStyle w:val="ListParagraph"/>
              <w:numPr>
                <w:ilvl w:val="0"/>
                <w:numId w:val="31"/>
              </w:numPr>
            </w:pPr>
            <w:r w:rsidRPr="00E578D0">
              <w:t>Adding online payment support by Stripe API</w:t>
            </w:r>
          </w:p>
          <w:p w:rsidR="00CD6293" w:rsidRPr="00E578D0" w:rsidRDefault="004B61E5" w:rsidP="00E578D0">
            <w:r w:rsidRPr="00EC35A5">
              <w:rPr>
                <w:b/>
              </w:rPr>
              <w:t>Keyword</w:t>
            </w:r>
            <w:r w:rsidR="00D40E4E">
              <w:rPr>
                <w:b/>
              </w:rPr>
              <w:t>s</w:t>
            </w:r>
            <w:r w:rsidRPr="00E578D0">
              <w:t>:</w:t>
            </w:r>
            <w:r w:rsidR="00CD6293" w:rsidRPr="00E578D0">
              <w:t xml:space="preserve"> Java 8, Spring Boot 2, Angular 6, Bootstrap 4, OAuth 2,</w:t>
            </w:r>
            <w:r w:rsidR="00787CC9">
              <w:t xml:space="preserve"> JWT, </w:t>
            </w:r>
            <w:r w:rsidR="00CD6293" w:rsidRPr="00E578D0">
              <w:t xml:space="preserve">AWS, </w:t>
            </w:r>
            <w:r w:rsidR="0021115E" w:rsidRPr="00E578D0">
              <w:t>MySQL</w:t>
            </w:r>
          </w:p>
        </w:tc>
      </w:tr>
    </w:tbl>
    <w:p w:rsidR="00715081" w:rsidRPr="00E578D0" w:rsidRDefault="00715081" w:rsidP="00C735D8">
      <w:pPr>
        <w:pStyle w:val="Heading2"/>
        <w:pBdr>
          <w:bottom w:val="single" w:sz="4" w:space="1" w:color="auto"/>
        </w:pBdr>
      </w:pPr>
      <w:r w:rsidRPr="00E578D0"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1"/>
        <w:gridCol w:w="5790"/>
        <w:gridCol w:w="1711"/>
      </w:tblGrid>
      <w:tr w:rsidR="00EC35A5" w:rsidRPr="00E578D0" w:rsidTr="00B15870">
        <w:tc>
          <w:tcPr>
            <w:tcW w:w="1432" w:type="pct"/>
          </w:tcPr>
          <w:p w:rsidR="00EC35A5" w:rsidRPr="00EC35A5" w:rsidRDefault="00EC35A5" w:rsidP="00EC35A5">
            <w:pPr>
              <w:rPr>
                <w:b/>
              </w:rPr>
            </w:pPr>
            <w:r w:rsidRPr="00EC35A5">
              <w:rPr>
                <w:b/>
              </w:rPr>
              <w:t>Engineer’s Degree</w:t>
            </w:r>
          </w:p>
        </w:tc>
        <w:tc>
          <w:tcPr>
            <w:tcW w:w="2754" w:type="pct"/>
          </w:tcPr>
          <w:p w:rsidR="00EC35A5" w:rsidRPr="00877875" w:rsidRDefault="00EC35A5" w:rsidP="00EC35A5">
            <w:pPr>
              <w:pStyle w:val="Heading4"/>
              <w:outlineLvl w:val="3"/>
              <w:rPr>
                <w:b/>
              </w:rPr>
            </w:pPr>
            <w:r w:rsidRPr="00877875">
              <w:rPr>
                <w:b/>
              </w:rPr>
              <w:t xml:space="preserve">ENSTA </w:t>
            </w:r>
            <w:proofErr w:type="spellStart"/>
            <w:r w:rsidRPr="00877875">
              <w:rPr>
                <w:b/>
              </w:rPr>
              <w:t>Paristech</w:t>
            </w:r>
            <w:proofErr w:type="spellEnd"/>
            <w:r w:rsidR="00DB3899">
              <w:rPr>
                <w:b/>
              </w:rPr>
              <w:t xml:space="preserve"> – </w:t>
            </w:r>
            <w:proofErr w:type="spellStart"/>
            <w:r w:rsidR="00DB3899">
              <w:rPr>
                <w:b/>
              </w:rPr>
              <w:t>Palaiseau</w:t>
            </w:r>
            <w:proofErr w:type="spellEnd"/>
            <w:r w:rsidR="00DB3899">
              <w:rPr>
                <w:b/>
              </w:rPr>
              <w:t xml:space="preserve">, </w:t>
            </w:r>
            <w:r w:rsidRPr="00877875">
              <w:rPr>
                <w:b/>
              </w:rPr>
              <w:t>France</w:t>
            </w:r>
          </w:p>
        </w:tc>
        <w:tc>
          <w:tcPr>
            <w:tcW w:w="814" w:type="pct"/>
          </w:tcPr>
          <w:p w:rsidR="00EC35A5" w:rsidRPr="00E578D0" w:rsidRDefault="00EC35A5" w:rsidP="00D62584">
            <w:pPr>
              <w:pStyle w:val="Heading4"/>
              <w:jc w:val="right"/>
              <w:outlineLvl w:val="3"/>
            </w:pPr>
            <w:r>
              <w:t>2010 - 2013</w:t>
            </w:r>
          </w:p>
        </w:tc>
      </w:tr>
      <w:tr w:rsidR="00EC35A5" w:rsidRPr="00E578D0" w:rsidTr="00B15870">
        <w:tc>
          <w:tcPr>
            <w:tcW w:w="1432" w:type="pct"/>
          </w:tcPr>
          <w:p w:rsidR="00EC35A5" w:rsidRPr="00EC35A5" w:rsidRDefault="00EC35A5" w:rsidP="00EC35A5">
            <w:pPr>
              <w:rPr>
                <w:b/>
              </w:rPr>
            </w:pPr>
            <w:r w:rsidRPr="00EC35A5">
              <w:rPr>
                <w:b/>
              </w:rPr>
              <w:t>Bachelor’s Degree</w:t>
            </w:r>
          </w:p>
        </w:tc>
        <w:tc>
          <w:tcPr>
            <w:tcW w:w="2754" w:type="pct"/>
          </w:tcPr>
          <w:p w:rsidR="00EC35A5" w:rsidRPr="00877875" w:rsidRDefault="00EC35A5" w:rsidP="00EC35A5">
            <w:pPr>
              <w:pStyle w:val="Heading4"/>
              <w:outlineLvl w:val="3"/>
              <w:rPr>
                <w:b/>
              </w:rPr>
            </w:pPr>
            <w:r w:rsidRPr="00877875">
              <w:rPr>
                <w:b/>
              </w:rPr>
              <w:t xml:space="preserve">Shanghai </w:t>
            </w:r>
            <w:proofErr w:type="spellStart"/>
            <w:r w:rsidRPr="00877875">
              <w:rPr>
                <w:b/>
              </w:rPr>
              <w:t>JiaoTong</w:t>
            </w:r>
            <w:proofErr w:type="spellEnd"/>
            <w:r w:rsidRPr="00877875">
              <w:rPr>
                <w:b/>
              </w:rPr>
              <w:t xml:space="preserve"> University</w:t>
            </w:r>
            <w:r w:rsidR="00DB3899">
              <w:rPr>
                <w:b/>
              </w:rPr>
              <w:t xml:space="preserve"> – </w:t>
            </w:r>
            <w:r w:rsidRPr="00877875">
              <w:rPr>
                <w:b/>
              </w:rPr>
              <w:t>Shanghai</w:t>
            </w:r>
            <w:r w:rsidR="00DB3899">
              <w:rPr>
                <w:b/>
              </w:rPr>
              <w:t xml:space="preserve">, </w:t>
            </w:r>
            <w:r w:rsidRPr="00877875">
              <w:rPr>
                <w:b/>
              </w:rPr>
              <w:t>China</w:t>
            </w:r>
          </w:p>
        </w:tc>
        <w:tc>
          <w:tcPr>
            <w:tcW w:w="814" w:type="pct"/>
          </w:tcPr>
          <w:p w:rsidR="00EC35A5" w:rsidRPr="00E578D0" w:rsidRDefault="00EC35A5" w:rsidP="00D62584">
            <w:pPr>
              <w:pStyle w:val="Heading4"/>
              <w:jc w:val="right"/>
              <w:outlineLvl w:val="3"/>
            </w:pPr>
            <w:r w:rsidRPr="00E578D0">
              <w:t>2006 - 2010</w:t>
            </w:r>
          </w:p>
        </w:tc>
      </w:tr>
    </w:tbl>
    <w:p w:rsidR="00C735D8" w:rsidRDefault="00C735D8" w:rsidP="006D6B95"/>
    <w:sectPr w:rsidR="00C735D8" w:rsidSect="00D81E09">
      <w:pgSz w:w="12240" w:h="15840"/>
      <w:pgMar w:top="1008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55E0"/>
    <w:multiLevelType w:val="multilevel"/>
    <w:tmpl w:val="604C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C509B"/>
    <w:multiLevelType w:val="hybridMultilevel"/>
    <w:tmpl w:val="FED25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52183"/>
    <w:multiLevelType w:val="hybridMultilevel"/>
    <w:tmpl w:val="961C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13E39"/>
    <w:multiLevelType w:val="multilevel"/>
    <w:tmpl w:val="A06E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B298F"/>
    <w:multiLevelType w:val="hybridMultilevel"/>
    <w:tmpl w:val="04CC4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F023F"/>
    <w:multiLevelType w:val="hybridMultilevel"/>
    <w:tmpl w:val="B74EC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A248C"/>
    <w:multiLevelType w:val="multilevel"/>
    <w:tmpl w:val="B016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21A58"/>
    <w:multiLevelType w:val="multilevel"/>
    <w:tmpl w:val="D386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4138F8"/>
    <w:multiLevelType w:val="hybridMultilevel"/>
    <w:tmpl w:val="918AC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D5BAC"/>
    <w:multiLevelType w:val="multilevel"/>
    <w:tmpl w:val="43EA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5858B3"/>
    <w:multiLevelType w:val="multilevel"/>
    <w:tmpl w:val="4D50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F32F98"/>
    <w:multiLevelType w:val="multilevel"/>
    <w:tmpl w:val="35DA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933B9B"/>
    <w:multiLevelType w:val="multilevel"/>
    <w:tmpl w:val="C03A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95505C"/>
    <w:multiLevelType w:val="multilevel"/>
    <w:tmpl w:val="2242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9F0FEA"/>
    <w:multiLevelType w:val="hybridMultilevel"/>
    <w:tmpl w:val="8A94E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5A2AD5"/>
    <w:multiLevelType w:val="multilevel"/>
    <w:tmpl w:val="E7AA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262797"/>
    <w:multiLevelType w:val="multilevel"/>
    <w:tmpl w:val="1842F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2E742C"/>
    <w:multiLevelType w:val="multilevel"/>
    <w:tmpl w:val="2EB2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DD3291"/>
    <w:multiLevelType w:val="multilevel"/>
    <w:tmpl w:val="41608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162E02"/>
    <w:multiLevelType w:val="multilevel"/>
    <w:tmpl w:val="720C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064C72"/>
    <w:multiLevelType w:val="multilevel"/>
    <w:tmpl w:val="C96E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6F5B2C"/>
    <w:multiLevelType w:val="multilevel"/>
    <w:tmpl w:val="D728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C848F4"/>
    <w:multiLevelType w:val="multilevel"/>
    <w:tmpl w:val="DFF8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715FC7"/>
    <w:multiLevelType w:val="multilevel"/>
    <w:tmpl w:val="6372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49266D"/>
    <w:multiLevelType w:val="multilevel"/>
    <w:tmpl w:val="D65E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F85F5E"/>
    <w:multiLevelType w:val="multilevel"/>
    <w:tmpl w:val="E09A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974833"/>
    <w:multiLevelType w:val="hybridMultilevel"/>
    <w:tmpl w:val="19D6A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5D1B09"/>
    <w:multiLevelType w:val="hybridMultilevel"/>
    <w:tmpl w:val="E1D2C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001FBE"/>
    <w:multiLevelType w:val="multilevel"/>
    <w:tmpl w:val="E13A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CA1329"/>
    <w:multiLevelType w:val="multilevel"/>
    <w:tmpl w:val="816C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582E3C"/>
    <w:multiLevelType w:val="multilevel"/>
    <w:tmpl w:val="030A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E04479"/>
    <w:multiLevelType w:val="multilevel"/>
    <w:tmpl w:val="1CC8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9"/>
  </w:num>
  <w:num w:numId="3">
    <w:abstractNumId w:val="13"/>
  </w:num>
  <w:num w:numId="4">
    <w:abstractNumId w:val="19"/>
  </w:num>
  <w:num w:numId="5">
    <w:abstractNumId w:val="9"/>
  </w:num>
  <w:num w:numId="6">
    <w:abstractNumId w:val="20"/>
  </w:num>
  <w:num w:numId="7">
    <w:abstractNumId w:val="3"/>
  </w:num>
  <w:num w:numId="8">
    <w:abstractNumId w:val="31"/>
  </w:num>
  <w:num w:numId="9">
    <w:abstractNumId w:val="21"/>
  </w:num>
  <w:num w:numId="10">
    <w:abstractNumId w:val="30"/>
  </w:num>
  <w:num w:numId="11">
    <w:abstractNumId w:val="28"/>
  </w:num>
  <w:num w:numId="12">
    <w:abstractNumId w:val="15"/>
  </w:num>
  <w:num w:numId="13">
    <w:abstractNumId w:val="7"/>
  </w:num>
  <w:num w:numId="14">
    <w:abstractNumId w:val="18"/>
  </w:num>
  <w:num w:numId="15">
    <w:abstractNumId w:val="22"/>
  </w:num>
  <w:num w:numId="16">
    <w:abstractNumId w:val="11"/>
  </w:num>
  <w:num w:numId="17">
    <w:abstractNumId w:val="23"/>
  </w:num>
  <w:num w:numId="18">
    <w:abstractNumId w:val="10"/>
  </w:num>
  <w:num w:numId="19">
    <w:abstractNumId w:val="16"/>
  </w:num>
  <w:num w:numId="20">
    <w:abstractNumId w:val="0"/>
  </w:num>
  <w:num w:numId="21">
    <w:abstractNumId w:val="6"/>
  </w:num>
  <w:num w:numId="22">
    <w:abstractNumId w:val="25"/>
  </w:num>
  <w:num w:numId="23">
    <w:abstractNumId w:val="17"/>
  </w:num>
  <w:num w:numId="24">
    <w:abstractNumId w:val="12"/>
  </w:num>
  <w:num w:numId="25">
    <w:abstractNumId w:val="14"/>
  </w:num>
  <w:num w:numId="26">
    <w:abstractNumId w:val="26"/>
  </w:num>
  <w:num w:numId="27">
    <w:abstractNumId w:val="1"/>
  </w:num>
  <w:num w:numId="28">
    <w:abstractNumId w:val="8"/>
  </w:num>
  <w:num w:numId="29">
    <w:abstractNumId w:val="4"/>
  </w:num>
  <w:num w:numId="30">
    <w:abstractNumId w:val="5"/>
  </w:num>
  <w:num w:numId="31">
    <w:abstractNumId w:val="27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D68"/>
    <w:rsid w:val="00012539"/>
    <w:rsid w:val="0002754A"/>
    <w:rsid w:val="000531F3"/>
    <w:rsid w:val="00057260"/>
    <w:rsid w:val="000629F7"/>
    <w:rsid w:val="000A32D6"/>
    <w:rsid w:val="000D5BA0"/>
    <w:rsid w:val="000E604A"/>
    <w:rsid w:val="00131C15"/>
    <w:rsid w:val="00151B4C"/>
    <w:rsid w:val="001679D8"/>
    <w:rsid w:val="001843DA"/>
    <w:rsid w:val="00190DD9"/>
    <w:rsid w:val="001A02B3"/>
    <w:rsid w:val="001B0B82"/>
    <w:rsid w:val="001B6D3D"/>
    <w:rsid w:val="001C2234"/>
    <w:rsid w:val="001D2919"/>
    <w:rsid w:val="001D7D68"/>
    <w:rsid w:val="0021115E"/>
    <w:rsid w:val="00216E4F"/>
    <w:rsid w:val="0022547C"/>
    <w:rsid w:val="0024163C"/>
    <w:rsid w:val="00253CD2"/>
    <w:rsid w:val="00280138"/>
    <w:rsid w:val="002851EE"/>
    <w:rsid w:val="002B1366"/>
    <w:rsid w:val="002E73FF"/>
    <w:rsid w:val="003464D8"/>
    <w:rsid w:val="00394C9B"/>
    <w:rsid w:val="003C2262"/>
    <w:rsid w:val="003D6428"/>
    <w:rsid w:val="00400B5E"/>
    <w:rsid w:val="00403B46"/>
    <w:rsid w:val="00446BE7"/>
    <w:rsid w:val="004534C0"/>
    <w:rsid w:val="00456648"/>
    <w:rsid w:val="00462338"/>
    <w:rsid w:val="004B1877"/>
    <w:rsid w:val="004B61E5"/>
    <w:rsid w:val="00507B8E"/>
    <w:rsid w:val="005570AC"/>
    <w:rsid w:val="00563AAD"/>
    <w:rsid w:val="00584A0F"/>
    <w:rsid w:val="005A354A"/>
    <w:rsid w:val="005B4A33"/>
    <w:rsid w:val="005E1241"/>
    <w:rsid w:val="00630A0F"/>
    <w:rsid w:val="006C57A5"/>
    <w:rsid w:val="006D6B95"/>
    <w:rsid w:val="006E55A5"/>
    <w:rsid w:val="00715081"/>
    <w:rsid w:val="0075316C"/>
    <w:rsid w:val="00787CC9"/>
    <w:rsid w:val="007E6147"/>
    <w:rsid w:val="00805D85"/>
    <w:rsid w:val="008165C6"/>
    <w:rsid w:val="00834BBF"/>
    <w:rsid w:val="008415F1"/>
    <w:rsid w:val="00877875"/>
    <w:rsid w:val="008B5C01"/>
    <w:rsid w:val="008B7FC1"/>
    <w:rsid w:val="00907A9E"/>
    <w:rsid w:val="00994958"/>
    <w:rsid w:val="009A133D"/>
    <w:rsid w:val="009B6853"/>
    <w:rsid w:val="009D0C5A"/>
    <w:rsid w:val="009F05F9"/>
    <w:rsid w:val="009F1E05"/>
    <w:rsid w:val="00A50254"/>
    <w:rsid w:val="00A5670A"/>
    <w:rsid w:val="00A57DFA"/>
    <w:rsid w:val="00A66BC1"/>
    <w:rsid w:val="00AA5D3D"/>
    <w:rsid w:val="00AB43CD"/>
    <w:rsid w:val="00AC40B7"/>
    <w:rsid w:val="00AC5465"/>
    <w:rsid w:val="00B15870"/>
    <w:rsid w:val="00B4551B"/>
    <w:rsid w:val="00B666D4"/>
    <w:rsid w:val="00BB349A"/>
    <w:rsid w:val="00BB50D4"/>
    <w:rsid w:val="00BD58C6"/>
    <w:rsid w:val="00C735D8"/>
    <w:rsid w:val="00CA122F"/>
    <w:rsid w:val="00CA5041"/>
    <w:rsid w:val="00CD6293"/>
    <w:rsid w:val="00CD6AD7"/>
    <w:rsid w:val="00CE1DB9"/>
    <w:rsid w:val="00D24FBD"/>
    <w:rsid w:val="00D40E4E"/>
    <w:rsid w:val="00D5104C"/>
    <w:rsid w:val="00D52EDD"/>
    <w:rsid w:val="00D62584"/>
    <w:rsid w:val="00D81E09"/>
    <w:rsid w:val="00DB1575"/>
    <w:rsid w:val="00DB3899"/>
    <w:rsid w:val="00DC393E"/>
    <w:rsid w:val="00DC733F"/>
    <w:rsid w:val="00DD10E3"/>
    <w:rsid w:val="00DD123B"/>
    <w:rsid w:val="00E0230B"/>
    <w:rsid w:val="00E26D34"/>
    <w:rsid w:val="00E5667A"/>
    <w:rsid w:val="00E578D0"/>
    <w:rsid w:val="00E6661F"/>
    <w:rsid w:val="00E71D3B"/>
    <w:rsid w:val="00E76352"/>
    <w:rsid w:val="00E827AA"/>
    <w:rsid w:val="00EC3202"/>
    <w:rsid w:val="00EC35A5"/>
    <w:rsid w:val="00EF17E8"/>
    <w:rsid w:val="00F431F9"/>
    <w:rsid w:val="00F5548D"/>
    <w:rsid w:val="00F62BE3"/>
    <w:rsid w:val="00F6423F"/>
    <w:rsid w:val="00F936CD"/>
    <w:rsid w:val="00FE4418"/>
    <w:rsid w:val="00FE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D2A5C"/>
  <w15:chartTrackingRefBased/>
  <w15:docId w15:val="{F01069D6-7963-484A-ACCF-8EC99772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6293"/>
  </w:style>
  <w:style w:type="paragraph" w:styleId="Heading2">
    <w:name w:val="heading 2"/>
    <w:basedOn w:val="Normal"/>
    <w:link w:val="Heading2Char"/>
    <w:uiPriority w:val="9"/>
    <w:qFormat/>
    <w:rsid w:val="007150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15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61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A610D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71508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C35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14109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508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150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71508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715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15081"/>
    <w:rPr>
      <w:i/>
      <w:iCs/>
    </w:rPr>
  </w:style>
  <w:style w:type="character" w:styleId="Strong">
    <w:name w:val="Strong"/>
    <w:basedOn w:val="DefaultParagraphFont"/>
    <w:uiPriority w:val="22"/>
    <w:qFormat/>
    <w:rsid w:val="00715081"/>
    <w:rPr>
      <w:b/>
      <w:bCs/>
    </w:rPr>
  </w:style>
  <w:style w:type="character" w:styleId="Hyperlink">
    <w:name w:val="Hyperlink"/>
    <w:basedOn w:val="DefaultParagraphFont"/>
    <w:uiPriority w:val="99"/>
    <w:unhideWhenUsed/>
    <w:rsid w:val="00715081"/>
    <w:rPr>
      <w:color w:val="0000FF"/>
      <w:u w:val="single"/>
    </w:rPr>
  </w:style>
  <w:style w:type="table" w:styleId="TableGrid">
    <w:name w:val="Table Grid"/>
    <w:basedOn w:val="TableNormal"/>
    <w:uiPriority w:val="39"/>
    <w:rsid w:val="00715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71D3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570A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B61E5"/>
    <w:rPr>
      <w:rFonts w:asciiTheme="majorHAnsi" w:eastAsiaTheme="majorEastAsia" w:hAnsiTheme="majorHAnsi" w:cstheme="majorBidi"/>
      <w:i/>
      <w:iCs/>
      <w:color w:val="AA610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C35A5"/>
    <w:rPr>
      <w:rFonts w:asciiTheme="majorHAnsi" w:eastAsiaTheme="majorEastAsia" w:hAnsiTheme="majorHAnsi" w:cstheme="majorBidi"/>
      <w:color w:val="714109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tirement.amundi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ambre.intramundi.com/ambb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iuyx11241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etirement.amundi.com/ambco" TargetMode="Externa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7BF2A-6595-4910-A673-665404D6A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8CBB9A0D.dotm</Template>
  <TotalTime>195</TotalTime>
  <Pages>2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Yanxi LIU</dc:creator>
  <cp:keywords/>
  <dc:description/>
  <cp:lastModifiedBy>LIU Yanxi (EXT) ItecArcLab</cp:lastModifiedBy>
  <cp:revision>126</cp:revision>
  <cp:lastPrinted>2019-03-19T16:30:00Z</cp:lastPrinted>
  <dcterms:created xsi:type="dcterms:W3CDTF">2019-03-19T12:25:00Z</dcterms:created>
  <dcterms:modified xsi:type="dcterms:W3CDTF">2019-03-19T16:35:00Z</dcterms:modified>
</cp:coreProperties>
</file>